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75" w:type="pct"/>
        <w:tblInd w:w="3780" w:type="dxa"/>
        <w:tblLayout w:type="fixed"/>
        <w:tblCellMar>
          <w:left w:w="0" w:type="dxa"/>
          <w:right w:w="0" w:type="dxa"/>
        </w:tblCellMar>
        <w:tblLook w:val="04A0" w:firstRow="1" w:lastRow="0" w:firstColumn="1" w:lastColumn="0" w:noHBand="0" w:noVBand="1"/>
      </w:tblPr>
      <w:tblGrid>
        <w:gridCol w:w="316"/>
        <w:gridCol w:w="134"/>
        <w:gridCol w:w="2700"/>
        <w:gridCol w:w="1350"/>
        <w:gridCol w:w="720"/>
        <w:gridCol w:w="7237"/>
      </w:tblGrid>
      <w:tr w:rsidR="00453A7B" w:rsidRPr="00EC0F79" w14:paraId="0673C790" w14:textId="77777777" w:rsidTr="001F6B08">
        <w:trPr>
          <w:trHeight w:val="4950"/>
        </w:trPr>
        <w:tc>
          <w:tcPr>
            <w:tcW w:w="4500" w:type="dxa"/>
            <w:gridSpan w:val="4"/>
          </w:tcPr>
          <w:p w14:paraId="1A847ABB" w14:textId="77777777" w:rsidR="00453A7B" w:rsidRDefault="000C7359" w:rsidP="001F6B08">
            <w:pPr>
              <w:tabs>
                <w:tab w:val="right" w:pos="2355"/>
              </w:tabs>
              <w:bidi/>
              <w:jc w:val="center"/>
            </w:pPr>
            <w:r>
              <w:rPr>
                <w:noProof/>
              </w:rPr>
              <w:drawing>
                <wp:inline distT="0" distB="0" distL="0" distR="0" wp14:anchorId="62C790EE" wp14:editId="7387DBB0">
                  <wp:extent cx="2276474"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7950" cy="1232560"/>
                          </a:xfrm>
                          <a:prstGeom prst="rect">
                            <a:avLst/>
                          </a:prstGeom>
                          <a:noFill/>
                          <a:ln>
                            <a:noFill/>
                          </a:ln>
                        </pic:spPr>
                      </pic:pic>
                    </a:graphicData>
                  </a:graphic>
                </wp:inline>
              </w:drawing>
            </w:r>
          </w:p>
          <w:p w14:paraId="250F876D" w14:textId="77777777" w:rsidR="001F6B08" w:rsidRDefault="001F6B08" w:rsidP="001F6B08">
            <w:pPr>
              <w:tabs>
                <w:tab w:val="right" w:pos="2355"/>
              </w:tabs>
              <w:bidi/>
              <w:jc w:val="center"/>
            </w:pPr>
          </w:p>
          <w:p w14:paraId="110C7DB1" w14:textId="77777777" w:rsidR="001F6B08" w:rsidRDefault="001F6B08" w:rsidP="001F6B08">
            <w:pPr>
              <w:tabs>
                <w:tab w:val="right" w:pos="2355"/>
              </w:tabs>
              <w:bidi/>
              <w:jc w:val="center"/>
            </w:pPr>
          </w:p>
          <w:p w14:paraId="2B2AE49E" w14:textId="77777777" w:rsidR="001F6B08" w:rsidRDefault="001F6B08" w:rsidP="001F6B08">
            <w:pPr>
              <w:tabs>
                <w:tab w:val="right" w:pos="2355"/>
              </w:tabs>
              <w:bidi/>
              <w:jc w:val="center"/>
            </w:pPr>
          </w:p>
          <w:p w14:paraId="0E04493C" w14:textId="7CC8E8F7" w:rsidR="001F6B08" w:rsidRPr="00B60315" w:rsidRDefault="001F6B08" w:rsidP="001F6B08">
            <w:pPr>
              <w:tabs>
                <w:tab w:val="right" w:pos="2355"/>
              </w:tabs>
              <w:bidi/>
              <w:jc w:val="center"/>
              <w:rPr>
                <w:b/>
                <w:bCs/>
                <w:sz w:val="10"/>
                <w:szCs w:val="10"/>
              </w:rPr>
            </w:pPr>
          </w:p>
          <w:p w14:paraId="008357A5" w14:textId="17DCCB07" w:rsidR="001F6B08" w:rsidRDefault="001F6B08" w:rsidP="001F6B08">
            <w:pPr>
              <w:tabs>
                <w:tab w:val="right" w:pos="2355"/>
              </w:tabs>
              <w:bidi/>
              <w:rPr>
                <w:b/>
                <w:bCs/>
                <w:sz w:val="28"/>
                <w:szCs w:val="28"/>
              </w:rPr>
            </w:pPr>
          </w:p>
          <w:p w14:paraId="0C6594E7" w14:textId="300E0EBA" w:rsidR="00B60315" w:rsidRDefault="00B60315" w:rsidP="00B60315">
            <w:pPr>
              <w:tabs>
                <w:tab w:val="right" w:pos="2355"/>
              </w:tabs>
              <w:bidi/>
              <w:rPr>
                <w:b/>
                <w:bCs/>
                <w:sz w:val="28"/>
                <w:szCs w:val="28"/>
              </w:rPr>
            </w:pPr>
          </w:p>
          <w:p w14:paraId="2657C0E0" w14:textId="77777777" w:rsidR="00B60315" w:rsidRDefault="00B60315" w:rsidP="00B60315">
            <w:pPr>
              <w:tabs>
                <w:tab w:val="right" w:pos="2355"/>
              </w:tabs>
              <w:bidi/>
              <w:rPr>
                <w:b/>
                <w:bCs/>
                <w:sz w:val="28"/>
                <w:szCs w:val="28"/>
              </w:rPr>
            </w:pPr>
          </w:p>
          <w:p w14:paraId="2FC30172" w14:textId="77777777" w:rsidR="00B60315" w:rsidRPr="00B60315" w:rsidRDefault="00B60315" w:rsidP="00B60315">
            <w:pPr>
              <w:tabs>
                <w:tab w:val="right" w:pos="2355"/>
              </w:tabs>
              <w:bidi/>
              <w:rPr>
                <w:b/>
                <w:bCs/>
                <w:sz w:val="28"/>
                <w:szCs w:val="28"/>
              </w:rPr>
            </w:pPr>
          </w:p>
          <w:p w14:paraId="4A5B03C8" w14:textId="77777777" w:rsidR="001F6B08" w:rsidRPr="009228D1" w:rsidRDefault="001F6B08" w:rsidP="001F6B08">
            <w:pPr>
              <w:tabs>
                <w:tab w:val="right" w:pos="2355"/>
              </w:tabs>
              <w:bidi/>
              <w:jc w:val="center"/>
              <w:rPr>
                <w:b/>
                <w:bCs/>
                <w:color w:val="671A64" w:themeColor="accent1" w:themeShade="BF"/>
                <w:sz w:val="56"/>
                <w:szCs w:val="56"/>
              </w:rPr>
            </w:pPr>
            <w:r w:rsidRPr="009228D1">
              <w:rPr>
                <w:b/>
                <w:bCs/>
                <w:color w:val="671A64" w:themeColor="accent1" w:themeShade="BF"/>
                <w:sz w:val="56"/>
                <w:szCs w:val="56"/>
              </w:rPr>
              <w:t>Documentation</w:t>
            </w:r>
          </w:p>
          <w:p w14:paraId="339357DA" w14:textId="77777777" w:rsidR="00B60315" w:rsidRPr="009228D1" w:rsidRDefault="001F6B08" w:rsidP="001F6B08">
            <w:pPr>
              <w:tabs>
                <w:tab w:val="right" w:pos="2355"/>
              </w:tabs>
              <w:bidi/>
              <w:jc w:val="center"/>
              <w:rPr>
                <w:b/>
                <w:bCs/>
                <w:color w:val="671A64" w:themeColor="accent1" w:themeShade="BF"/>
                <w:sz w:val="56"/>
                <w:szCs w:val="56"/>
              </w:rPr>
            </w:pPr>
            <w:r w:rsidRPr="009228D1">
              <w:rPr>
                <w:b/>
                <w:bCs/>
                <w:color w:val="671A64" w:themeColor="accent1" w:themeShade="BF"/>
                <w:sz w:val="56"/>
                <w:szCs w:val="56"/>
              </w:rPr>
              <w:t xml:space="preserve"> of </w:t>
            </w:r>
          </w:p>
          <w:p w14:paraId="49803B3A" w14:textId="6B3D8E92" w:rsidR="001F6B08" w:rsidRDefault="001F6B08" w:rsidP="00B60315">
            <w:pPr>
              <w:tabs>
                <w:tab w:val="right" w:pos="2355"/>
              </w:tabs>
              <w:bidi/>
              <w:jc w:val="center"/>
            </w:pPr>
            <w:r w:rsidRPr="009228D1">
              <w:rPr>
                <w:b/>
                <w:bCs/>
                <w:color w:val="671A64" w:themeColor="accent1" w:themeShade="BF"/>
                <w:sz w:val="56"/>
                <w:szCs w:val="56"/>
              </w:rPr>
              <w:t>A-Z Pharmacy</w:t>
            </w:r>
          </w:p>
        </w:tc>
        <w:tc>
          <w:tcPr>
            <w:tcW w:w="720" w:type="dxa"/>
          </w:tcPr>
          <w:p w14:paraId="2DA3E817" w14:textId="60F17063" w:rsidR="00453A7B" w:rsidRDefault="00453A7B" w:rsidP="004A28EA"/>
          <w:p w14:paraId="29716B58" w14:textId="77777777" w:rsidR="00B24FC0" w:rsidRDefault="00B24FC0" w:rsidP="004A28EA"/>
          <w:p w14:paraId="4844763D" w14:textId="77777777" w:rsidR="001F6B08" w:rsidRDefault="001F6B08" w:rsidP="004A28EA"/>
          <w:p w14:paraId="576D048C" w14:textId="040B8044" w:rsidR="001F6B08" w:rsidRDefault="001F6B08" w:rsidP="004A28EA"/>
        </w:tc>
        <w:tc>
          <w:tcPr>
            <w:tcW w:w="7237" w:type="dxa"/>
            <w:vMerge w:val="restart"/>
          </w:tcPr>
          <w:p w14:paraId="38A3FED3" w14:textId="682F5C5A" w:rsidR="00453A7B" w:rsidRPr="00EC0F79" w:rsidRDefault="00453A7B" w:rsidP="00EC0F79">
            <w:pPr>
              <w:rPr>
                <w:lang w:val="it-IT"/>
              </w:rPr>
            </w:pPr>
          </w:p>
        </w:tc>
      </w:tr>
      <w:tr w:rsidR="00453A7B" w:rsidRPr="004A28EA" w14:paraId="642BD550" w14:textId="77777777" w:rsidTr="001F6B08">
        <w:trPr>
          <w:trHeight w:val="540"/>
        </w:trPr>
        <w:tc>
          <w:tcPr>
            <w:tcW w:w="316" w:type="dxa"/>
          </w:tcPr>
          <w:p w14:paraId="22BB89CD" w14:textId="77777777" w:rsidR="00453A7B" w:rsidRDefault="00453A7B" w:rsidP="004A28EA">
            <w:pPr>
              <w:pStyle w:val="Heading4"/>
            </w:pPr>
          </w:p>
        </w:tc>
        <w:tc>
          <w:tcPr>
            <w:tcW w:w="2834" w:type="dxa"/>
            <w:gridSpan w:val="2"/>
            <w:tcBorders>
              <w:bottom w:val="single" w:sz="4" w:space="0" w:color="FFFFFF" w:themeColor="background1"/>
            </w:tcBorders>
          </w:tcPr>
          <w:p w14:paraId="0FA23094" w14:textId="5A0ECA57" w:rsidR="00453A7B" w:rsidRDefault="00453A7B" w:rsidP="004A28EA">
            <w:pPr>
              <w:pStyle w:val="Heading4"/>
            </w:pPr>
          </w:p>
        </w:tc>
        <w:tc>
          <w:tcPr>
            <w:tcW w:w="1350" w:type="dxa"/>
          </w:tcPr>
          <w:p w14:paraId="5C2E4C98" w14:textId="77777777" w:rsidR="00453A7B" w:rsidRDefault="00453A7B" w:rsidP="004A28EA">
            <w:pPr>
              <w:pStyle w:val="Heading4"/>
            </w:pPr>
          </w:p>
        </w:tc>
        <w:tc>
          <w:tcPr>
            <w:tcW w:w="720" w:type="dxa"/>
          </w:tcPr>
          <w:p w14:paraId="773D5136" w14:textId="77777777" w:rsidR="00453A7B" w:rsidRDefault="00453A7B" w:rsidP="005E435A">
            <w:pPr>
              <w:pStyle w:val="Heading4"/>
            </w:pPr>
          </w:p>
        </w:tc>
        <w:tc>
          <w:tcPr>
            <w:tcW w:w="7237" w:type="dxa"/>
            <w:vMerge/>
          </w:tcPr>
          <w:p w14:paraId="06617756" w14:textId="77777777" w:rsidR="00453A7B" w:rsidRDefault="00453A7B" w:rsidP="002E7306">
            <w:pPr>
              <w:pStyle w:val="Title"/>
            </w:pPr>
          </w:p>
        </w:tc>
      </w:tr>
      <w:tr w:rsidR="00453A7B" w:rsidRPr="004A28EA" w14:paraId="1FE60402" w14:textId="77777777" w:rsidTr="001F6B08">
        <w:trPr>
          <w:trHeight w:val="620"/>
        </w:trPr>
        <w:tc>
          <w:tcPr>
            <w:tcW w:w="450" w:type="dxa"/>
            <w:gridSpan w:val="2"/>
            <w:vAlign w:val="center"/>
          </w:tcPr>
          <w:p w14:paraId="00A34B50" w14:textId="77242722" w:rsidR="00453A7B" w:rsidRPr="00B8453F" w:rsidRDefault="00453A7B" w:rsidP="00BE5968"/>
        </w:tc>
        <w:tc>
          <w:tcPr>
            <w:tcW w:w="4050" w:type="dxa"/>
            <w:gridSpan w:val="2"/>
            <w:vAlign w:val="center"/>
          </w:tcPr>
          <w:p w14:paraId="138CE919" w14:textId="2742E16F" w:rsidR="00453A7B" w:rsidRPr="00B8453F" w:rsidRDefault="00453A7B" w:rsidP="00BE5968">
            <w:pPr>
              <w:pStyle w:val="Contact1"/>
            </w:pPr>
          </w:p>
        </w:tc>
        <w:tc>
          <w:tcPr>
            <w:tcW w:w="720" w:type="dxa"/>
            <w:vMerge w:val="restart"/>
          </w:tcPr>
          <w:p w14:paraId="1FD71DEE" w14:textId="77777777" w:rsidR="00453A7B" w:rsidRDefault="00453A7B" w:rsidP="004A28EA">
            <w:r>
              <w:t xml:space="preserve"> </w:t>
            </w:r>
          </w:p>
        </w:tc>
        <w:tc>
          <w:tcPr>
            <w:tcW w:w="7237" w:type="dxa"/>
            <w:vMerge/>
          </w:tcPr>
          <w:p w14:paraId="1AA3FB22" w14:textId="77777777" w:rsidR="00453A7B" w:rsidRDefault="00453A7B" w:rsidP="002E7306">
            <w:pPr>
              <w:pStyle w:val="Title"/>
            </w:pPr>
          </w:p>
        </w:tc>
      </w:tr>
      <w:tr w:rsidR="00453A7B" w:rsidRPr="004A28EA" w14:paraId="075CAA5E" w14:textId="77777777" w:rsidTr="001F6B08">
        <w:trPr>
          <w:trHeight w:val="540"/>
        </w:trPr>
        <w:tc>
          <w:tcPr>
            <w:tcW w:w="450" w:type="dxa"/>
            <w:gridSpan w:val="2"/>
            <w:vAlign w:val="center"/>
          </w:tcPr>
          <w:p w14:paraId="563488D8" w14:textId="3B8B9E1D" w:rsidR="00453A7B" w:rsidRPr="00B8453F" w:rsidRDefault="00453A7B" w:rsidP="00BE5968"/>
        </w:tc>
        <w:tc>
          <w:tcPr>
            <w:tcW w:w="4050" w:type="dxa"/>
            <w:gridSpan w:val="2"/>
            <w:vAlign w:val="center"/>
          </w:tcPr>
          <w:p w14:paraId="3872ACEF" w14:textId="7EC2C007" w:rsidR="00453A7B" w:rsidRPr="00B8453F" w:rsidRDefault="00453A7B" w:rsidP="00BE5968">
            <w:pPr>
              <w:pStyle w:val="Contact1"/>
            </w:pPr>
          </w:p>
        </w:tc>
        <w:tc>
          <w:tcPr>
            <w:tcW w:w="720" w:type="dxa"/>
            <w:vMerge/>
          </w:tcPr>
          <w:p w14:paraId="2261228B" w14:textId="77777777" w:rsidR="00453A7B" w:rsidRDefault="00453A7B" w:rsidP="004A28EA"/>
        </w:tc>
        <w:tc>
          <w:tcPr>
            <w:tcW w:w="7237" w:type="dxa"/>
            <w:vMerge/>
          </w:tcPr>
          <w:p w14:paraId="0377008C" w14:textId="77777777" w:rsidR="00453A7B" w:rsidRDefault="00453A7B" w:rsidP="002E7306">
            <w:pPr>
              <w:pStyle w:val="Title"/>
            </w:pPr>
          </w:p>
        </w:tc>
      </w:tr>
      <w:tr w:rsidR="00453A7B" w:rsidRPr="004A28EA" w14:paraId="157B8887" w14:textId="77777777" w:rsidTr="001F6B08">
        <w:trPr>
          <w:trHeight w:val="540"/>
        </w:trPr>
        <w:tc>
          <w:tcPr>
            <w:tcW w:w="450" w:type="dxa"/>
            <w:gridSpan w:val="2"/>
            <w:vAlign w:val="center"/>
          </w:tcPr>
          <w:p w14:paraId="090091C6" w14:textId="77777777" w:rsidR="00453A7B" w:rsidRPr="00B8453F" w:rsidRDefault="00453A7B" w:rsidP="00BE5968">
            <w:r w:rsidRPr="00B8453F">
              <w:rPr>
                <w:noProof/>
              </w:rPr>
              <w:drawing>
                <wp:inline distT="0" distB="0" distL="0" distR="0" wp14:anchorId="2DA4B116" wp14:editId="222A6CEA">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4050" w:type="dxa"/>
            <w:gridSpan w:val="2"/>
            <w:vAlign w:val="center"/>
          </w:tcPr>
          <w:p w14:paraId="75E50030" w14:textId="02294F18" w:rsidR="00453A7B" w:rsidRPr="00B8453F" w:rsidRDefault="00453A7B" w:rsidP="00BE5968">
            <w:pPr>
              <w:pStyle w:val="Contact1"/>
            </w:pPr>
          </w:p>
        </w:tc>
        <w:tc>
          <w:tcPr>
            <w:tcW w:w="720" w:type="dxa"/>
            <w:vMerge/>
          </w:tcPr>
          <w:p w14:paraId="6D453888" w14:textId="77777777" w:rsidR="00453A7B" w:rsidRDefault="00453A7B" w:rsidP="004A28EA"/>
        </w:tc>
        <w:tc>
          <w:tcPr>
            <w:tcW w:w="7237" w:type="dxa"/>
            <w:vMerge/>
          </w:tcPr>
          <w:p w14:paraId="1396A66E" w14:textId="77777777" w:rsidR="00453A7B" w:rsidRDefault="00453A7B" w:rsidP="002E7306">
            <w:pPr>
              <w:pStyle w:val="Title"/>
            </w:pPr>
          </w:p>
        </w:tc>
      </w:tr>
      <w:tr w:rsidR="00453A7B" w:rsidRPr="004A28EA" w14:paraId="7E0C03D8" w14:textId="77777777" w:rsidTr="001F6B08">
        <w:trPr>
          <w:trHeight w:val="1350"/>
        </w:trPr>
        <w:tc>
          <w:tcPr>
            <w:tcW w:w="4500" w:type="dxa"/>
            <w:gridSpan w:val="4"/>
            <w:vAlign w:val="center"/>
          </w:tcPr>
          <w:p w14:paraId="66AAF1A1" w14:textId="2A98A028" w:rsidR="00453A7B" w:rsidRDefault="00453A7B" w:rsidP="00BE5968">
            <w:pPr>
              <w:pStyle w:val="Contact2"/>
            </w:pPr>
          </w:p>
        </w:tc>
        <w:tc>
          <w:tcPr>
            <w:tcW w:w="720" w:type="dxa"/>
            <w:vMerge/>
          </w:tcPr>
          <w:p w14:paraId="47048CCC" w14:textId="77777777" w:rsidR="00453A7B" w:rsidRDefault="00453A7B" w:rsidP="004A28EA"/>
        </w:tc>
        <w:tc>
          <w:tcPr>
            <w:tcW w:w="7237" w:type="dxa"/>
            <w:vMerge/>
          </w:tcPr>
          <w:p w14:paraId="149A49C0" w14:textId="77777777" w:rsidR="00453A7B" w:rsidRDefault="00453A7B" w:rsidP="002E7306">
            <w:pPr>
              <w:pStyle w:val="Title"/>
            </w:pPr>
          </w:p>
        </w:tc>
      </w:tr>
      <w:tr w:rsidR="00453A7B" w:rsidRPr="004A28EA" w14:paraId="0F0DB49E" w14:textId="77777777" w:rsidTr="001F6B08">
        <w:trPr>
          <w:trHeight w:val="864"/>
        </w:trPr>
        <w:tc>
          <w:tcPr>
            <w:tcW w:w="4500" w:type="dxa"/>
            <w:gridSpan w:val="4"/>
          </w:tcPr>
          <w:p w14:paraId="2DFC5F0B" w14:textId="77777777" w:rsidR="00453A7B" w:rsidRDefault="00453A7B">
            <w:pPr>
              <w:rPr>
                <w:noProof/>
              </w:rPr>
            </w:pPr>
          </w:p>
        </w:tc>
        <w:tc>
          <w:tcPr>
            <w:tcW w:w="720" w:type="dxa"/>
            <w:vMerge/>
          </w:tcPr>
          <w:p w14:paraId="45D7004A" w14:textId="77777777" w:rsidR="00453A7B" w:rsidRDefault="00453A7B" w:rsidP="004A28EA"/>
        </w:tc>
        <w:tc>
          <w:tcPr>
            <w:tcW w:w="7237" w:type="dxa"/>
            <w:vMerge/>
          </w:tcPr>
          <w:p w14:paraId="6432E1CF" w14:textId="77777777" w:rsidR="00453A7B" w:rsidRDefault="00453A7B" w:rsidP="002E7306">
            <w:pPr>
              <w:pStyle w:val="Title"/>
            </w:pPr>
          </w:p>
        </w:tc>
      </w:tr>
      <w:tr w:rsidR="00453A7B" w:rsidRPr="004A28EA" w14:paraId="6EB797E2" w14:textId="77777777" w:rsidTr="001F6B08">
        <w:trPr>
          <w:trHeight w:val="585"/>
        </w:trPr>
        <w:tc>
          <w:tcPr>
            <w:tcW w:w="450" w:type="dxa"/>
            <w:gridSpan w:val="2"/>
          </w:tcPr>
          <w:p w14:paraId="1BD6D2E3" w14:textId="77777777" w:rsidR="00453A7B" w:rsidRPr="00453A7B" w:rsidRDefault="00453A7B" w:rsidP="00453A7B">
            <w:pPr>
              <w:pStyle w:val="Heading4"/>
            </w:pPr>
          </w:p>
        </w:tc>
        <w:tc>
          <w:tcPr>
            <w:tcW w:w="2700" w:type="dxa"/>
            <w:tcBorders>
              <w:bottom w:val="single" w:sz="4" w:space="0" w:color="FFFFFF" w:themeColor="background1"/>
            </w:tcBorders>
          </w:tcPr>
          <w:p w14:paraId="1B651EDE" w14:textId="2725D14F" w:rsidR="00453A7B" w:rsidRPr="00453A7B" w:rsidRDefault="00453A7B" w:rsidP="00453A7B">
            <w:pPr>
              <w:pStyle w:val="Heading4"/>
            </w:pPr>
          </w:p>
        </w:tc>
        <w:tc>
          <w:tcPr>
            <w:tcW w:w="1350" w:type="dxa"/>
          </w:tcPr>
          <w:p w14:paraId="115DDA4E" w14:textId="77777777" w:rsidR="00453A7B" w:rsidRPr="00453A7B" w:rsidRDefault="00453A7B" w:rsidP="00453A7B">
            <w:pPr>
              <w:pStyle w:val="Heading4"/>
            </w:pPr>
          </w:p>
        </w:tc>
        <w:tc>
          <w:tcPr>
            <w:tcW w:w="720" w:type="dxa"/>
            <w:vMerge/>
          </w:tcPr>
          <w:p w14:paraId="588CA9E4" w14:textId="77777777" w:rsidR="00453A7B" w:rsidRDefault="00453A7B" w:rsidP="005B2877">
            <w:pPr>
              <w:pStyle w:val="Heading4"/>
            </w:pPr>
          </w:p>
        </w:tc>
        <w:tc>
          <w:tcPr>
            <w:tcW w:w="7237" w:type="dxa"/>
            <w:vMerge/>
          </w:tcPr>
          <w:p w14:paraId="275E7B94" w14:textId="77777777" w:rsidR="00453A7B" w:rsidRDefault="00453A7B" w:rsidP="002E7306">
            <w:pPr>
              <w:pStyle w:val="Title"/>
            </w:pPr>
          </w:p>
        </w:tc>
      </w:tr>
      <w:tr w:rsidR="00453A7B" w:rsidRPr="00124ED6" w14:paraId="7A0FD2F3" w14:textId="77777777" w:rsidTr="001F6B08">
        <w:trPr>
          <w:trHeight w:val="170"/>
        </w:trPr>
        <w:tc>
          <w:tcPr>
            <w:tcW w:w="4500" w:type="dxa"/>
            <w:gridSpan w:val="4"/>
          </w:tcPr>
          <w:p w14:paraId="144A9F02" w14:textId="77777777" w:rsidR="00453A7B" w:rsidRPr="00453A7B" w:rsidRDefault="00453A7B" w:rsidP="00453A7B">
            <w:pPr>
              <w:rPr>
                <w:noProof/>
                <w:sz w:val="16"/>
                <w:szCs w:val="16"/>
                <w:lang w:val="it-IT"/>
              </w:rPr>
            </w:pPr>
          </w:p>
        </w:tc>
        <w:tc>
          <w:tcPr>
            <w:tcW w:w="720" w:type="dxa"/>
            <w:vMerge/>
          </w:tcPr>
          <w:p w14:paraId="0DC2C468" w14:textId="77777777" w:rsidR="00453A7B" w:rsidRPr="00124ED6" w:rsidRDefault="00453A7B" w:rsidP="00453A7B">
            <w:pPr>
              <w:rPr>
                <w:lang w:val="it-IT"/>
              </w:rPr>
            </w:pPr>
          </w:p>
        </w:tc>
        <w:tc>
          <w:tcPr>
            <w:tcW w:w="7237" w:type="dxa"/>
            <w:vMerge/>
          </w:tcPr>
          <w:p w14:paraId="03F5717F" w14:textId="77777777" w:rsidR="00453A7B" w:rsidRPr="00124ED6" w:rsidRDefault="00453A7B" w:rsidP="00453A7B">
            <w:pPr>
              <w:pStyle w:val="Title"/>
              <w:rPr>
                <w:lang w:val="it-IT"/>
              </w:rPr>
            </w:pPr>
          </w:p>
        </w:tc>
      </w:tr>
      <w:tr w:rsidR="00453A7B" w:rsidRPr="00C62E97" w14:paraId="26174CAD" w14:textId="77777777" w:rsidTr="001F6B08">
        <w:trPr>
          <w:trHeight w:val="1107"/>
        </w:trPr>
        <w:tc>
          <w:tcPr>
            <w:tcW w:w="450" w:type="dxa"/>
            <w:gridSpan w:val="2"/>
          </w:tcPr>
          <w:p w14:paraId="4C1CAEDC" w14:textId="77777777" w:rsidR="00453A7B" w:rsidRPr="00124ED6" w:rsidRDefault="00453A7B" w:rsidP="00453A7B">
            <w:pPr>
              <w:rPr>
                <w:noProof/>
                <w:lang w:val="it-IT"/>
              </w:rPr>
            </w:pPr>
            <w:r>
              <w:rPr>
                <w:noProof/>
              </w:rPr>
              <w:drawing>
                <wp:inline distT="0" distB="0" distL="0" distR="0" wp14:anchorId="47BA21BE" wp14:editId="4AAD4B71">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inline>
              </w:drawing>
            </w:r>
          </w:p>
        </w:tc>
        <w:tc>
          <w:tcPr>
            <w:tcW w:w="4050" w:type="dxa"/>
            <w:gridSpan w:val="2"/>
          </w:tcPr>
          <w:sdt>
            <w:sdtPr>
              <w:rPr>
                <w:noProof/>
                <w:lang w:val="it-IT"/>
              </w:rPr>
              <w:id w:val="1855147137"/>
              <w:placeholder>
                <w:docPart w:val="748D85F22CAF4FFBBCF1FF50D6AEC756"/>
              </w:placeholder>
              <w:temporary/>
              <w:showingPlcHdr/>
              <w15:appearance w15:val="hidden"/>
            </w:sdtPr>
            <w:sdtContent>
              <w:p w14:paraId="036D0E0F" w14:textId="77777777" w:rsidR="00453A7B" w:rsidRDefault="00453A7B" w:rsidP="00453A7B">
                <w:pPr>
                  <w:pStyle w:val="Heading5"/>
                  <w:rPr>
                    <w:noProof/>
                    <w:lang w:val="it-IT"/>
                  </w:rPr>
                </w:pPr>
                <w:r w:rsidRPr="00C62E97">
                  <w:rPr>
                    <w:noProof/>
                  </w:rPr>
                  <w:t>Name of school</w:t>
                </w:r>
              </w:p>
            </w:sdtContent>
          </w:sdt>
          <w:p w14:paraId="09C10AA7" w14:textId="77777777" w:rsidR="00453A7B" w:rsidRDefault="00000000" w:rsidP="00453A7B">
            <w:pPr>
              <w:pStyle w:val="Contact1"/>
            </w:pPr>
            <w:sdt>
              <w:sdtPr>
                <w:id w:val="-233234992"/>
                <w:placeholder>
                  <w:docPart w:val="3357BE7E95FF4D4CAE744A036CF632AC"/>
                </w:placeholder>
                <w:temporary/>
                <w:showingPlcHdr/>
                <w15:appearance w15:val="hidden"/>
              </w:sdtPr>
              <w:sdtContent>
                <w:r w:rsidR="00453A7B">
                  <w:t>Degree</w:t>
                </w:r>
              </w:sdtContent>
            </w:sdt>
          </w:p>
          <w:sdt>
            <w:sdtPr>
              <w:id w:val="622113990"/>
              <w:placeholder>
                <w:docPart w:val="704E53DF976144AAB77B9B010EBE023B"/>
              </w:placeholder>
              <w:temporary/>
              <w:showingPlcHdr/>
              <w15:appearance w15:val="hidden"/>
            </w:sdtPr>
            <w:sdtContent>
              <w:p w14:paraId="4DC25ACB" w14:textId="77777777" w:rsidR="00453A7B" w:rsidRPr="00791376" w:rsidRDefault="00453A7B" w:rsidP="00453A7B">
                <w:pPr>
                  <w:pStyle w:val="Heading6"/>
                </w:pPr>
                <w:r>
                  <w:t>2001</w:t>
                </w:r>
              </w:p>
            </w:sdtContent>
          </w:sdt>
        </w:tc>
        <w:tc>
          <w:tcPr>
            <w:tcW w:w="720" w:type="dxa"/>
            <w:vMerge/>
          </w:tcPr>
          <w:p w14:paraId="34220B71" w14:textId="77777777" w:rsidR="00453A7B" w:rsidRPr="00C62E97" w:rsidRDefault="00453A7B" w:rsidP="00453A7B"/>
        </w:tc>
        <w:tc>
          <w:tcPr>
            <w:tcW w:w="7237" w:type="dxa"/>
            <w:vMerge/>
          </w:tcPr>
          <w:p w14:paraId="191DC4E5" w14:textId="77777777" w:rsidR="00453A7B" w:rsidRPr="00C62E97" w:rsidRDefault="00453A7B" w:rsidP="00453A7B">
            <w:pPr>
              <w:pStyle w:val="Title"/>
            </w:pPr>
          </w:p>
        </w:tc>
      </w:tr>
      <w:tr w:rsidR="00453A7B" w:rsidRPr="00124ED6" w14:paraId="2630D2C6" w14:textId="77777777" w:rsidTr="001F6B08">
        <w:trPr>
          <w:trHeight w:val="1445"/>
        </w:trPr>
        <w:tc>
          <w:tcPr>
            <w:tcW w:w="450" w:type="dxa"/>
            <w:gridSpan w:val="2"/>
          </w:tcPr>
          <w:p w14:paraId="66E54743" w14:textId="77777777" w:rsidR="00453A7B" w:rsidRPr="00124ED6" w:rsidRDefault="00453A7B" w:rsidP="00453A7B">
            <w:pPr>
              <w:rPr>
                <w:noProof/>
                <w:lang w:val="it-IT"/>
              </w:rPr>
            </w:pPr>
            <w:r>
              <w:rPr>
                <w:noProof/>
              </w:rPr>
              <w:drawing>
                <wp:inline distT="0" distB="0" distL="0" distR="0" wp14:anchorId="75340A96" wp14:editId="688702D8">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inline>
              </w:drawing>
            </w:r>
          </w:p>
        </w:tc>
        <w:tc>
          <w:tcPr>
            <w:tcW w:w="4050" w:type="dxa"/>
            <w:gridSpan w:val="2"/>
          </w:tcPr>
          <w:p w14:paraId="796C22E5" w14:textId="1A56ABE1" w:rsidR="00B60315" w:rsidRDefault="00B60315" w:rsidP="00887E05">
            <w:pPr>
              <w:pStyle w:val="Heading5"/>
            </w:pPr>
          </w:p>
          <w:p w14:paraId="04EBBAF2" w14:textId="77777777" w:rsidR="00453A7B" w:rsidRPr="00B60315" w:rsidRDefault="00453A7B" w:rsidP="00B60315"/>
          <w:p w14:paraId="626F9514" w14:textId="77777777" w:rsidR="00453A7B" w:rsidRPr="00887E05" w:rsidRDefault="00000000" w:rsidP="00887E05">
            <w:pPr>
              <w:pStyle w:val="Contact1"/>
              <w:rPr>
                <w:rStyle w:val="Contact1Char"/>
              </w:rPr>
            </w:pPr>
            <w:sdt>
              <w:sdtPr>
                <w:id w:val="-330605295"/>
                <w:placeholder>
                  <w:docPart w:val="D412B1974CA441D6AF76FDDA860B894F"/>
                </w:placeholder>
                <w:temporary/>
                <w:showingPlcHdr/>
                <w15:appearance w15:val="hidden"/>
              </w:sdtPr>
              <w:sdtEndPr>
                <w:rPr>
                  <w:rStyle w:val="Contact1Char"/>
                </w:rPr>
              </w:sdtEndPr>
              <w:sdtContent>
                <w:r w:rsidR="00453A7B" w:rsidRPr="00887E05">
                  <w:rPr>
                    <w:rStyle w:val="Contact1Char"/>
                  </w:rPr>
                  <w:t>Degree</w:t>
                </w:r>
              </w:sdtContent>
            </w:sdt>
          </w:p>
          <w:p w14:paraId="6DB6FED3" w14:textId="77777777" w:rsidR="00453A7B" w:rsidRPr="00887E05" w:rsidRDefault="00000000" w:rsidP="00887E05">
            <w:pPr>
              <w:pStyle w:val="Heading6"/>
            </w:pPr>
            <w:sdt>
              <w:sdtPr>
                <w:id w:val="-1133790811"/>
                <w:placeholder>
                  <w:docPart w:val="B47D98548FA643FCA04BCDE99AEEBB06"/>
                </w:placeholder>
                <w:temporary/>
                <w:showingPlcHdr/>
                <w15:appearance w15:val="hidden"/>
              </w:sdtPr>
              <w:sdtContent>
                <w:r w:rsidR="00453A7B" w:rsidRPr="00887E05">
                  <w:t>2001</w:t>
                </w:r>
              </w:sdtContent>
            </w:sdt>
          </w:p>
        </w:tc>
        <w:tc>
          <w:tcPr>
            <w:tcW w:w="720" w:type="dxa"/>
            <w:vMerge/>
          </w:tcPr>
          <w:p w14:paraId="205AC756" w14:textId="77777777" w:rsidR="00453A7B" w:rsidRPr="00124ED6" w:rsidRDefault="00453A7B" w:rsidP="00453A7B">
            <w:pPr>
              <w:rPr>
                <w:lang w:val="it-IT"/>
              </w:rPr>
            </w:pPr>
          </w:p>
        </w:tc>
        <w:tc>
          <w:tcPr>
            <w:tcW w:w="7237" w:type="dxa"/>
            <w:vMerge/>
          </w:tcPr>
          <w:p w14:paraId="559DEA42" w14:textId="77777777" w:rsidR="00453A7B" w:rsidRPr="00124ED6" w:rsidRDefault="00453A7B" w:rsidP="00453A7B">
            <w:pPr>
              <w:pStyle w:val="Title"/>
              <w:rPr>
                <w:lang w:val="it-IT"/>
              </w:rPr>
            </w:pPr>
          </w:p>
        </w:tc>
      </w:tr>
    </w:tbl>
    <w:p w14:paraId="3A12C5E1" w14:textId="377431ED" w:rsidR="00871DB8" w:rsidRDefault="00C14FBF">
      <w:r>
        <w:rPr>
          <w:noProof/>
        </w:rPr>
        <mc:AlternateContent>
          <mc:Choice Requires="wpg">
            <w:drawing>
              <wp:anchor distT="0" distB="0" distL="114300" distR="114300" simplePos="0" relativeHeight="251738112" behindDoc="1" locked="0" layoutInCell="1" allowOverlap="1" wp14:anchorId="1E84F71B" wp14:editId="16AEC55B">
                <wp:simplePos x="0" y="0"/>
                <wp:positionH relativeFrom="page">
                  <wp:align>left</wp:align>
                </wp:positionH>
                <wp:positionV relativeFrom="paragraph">
                  <wp:posOffset>-9544050</wp:posOffset>
                </wp:positionV>
                <wp:extent cx="2670048" cy="12478385"/>
                <wp:effectExtent l="19050" t="0" r="35560" b="3746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70048" cy="12478385"/>
                          <a:chOff x="0" y="0"/>
                          <a:chExt cx="2668270" cy="9112885"/>
                        </a:xfrm>
                      </wpg:grpSpPr>
                      <wpg:grpSp>
                        <wpg:cNvPr id="12" name="Group 12"/>
                        <wpg:cNvGrpSpPr/>
                        <wpg:grpSpPr>
                          <a:xfrm>
                            <a:off x="0" y="2105025"/>
                            <a:ext cx="2668270" cy="3912235"/>
                            <a:chOff x="0" y="0"/>
                            <a:chExt cx="2668814" cy="3912326"/>
                          </a:xfrm>
                          <a:solidFill>
                            <a:schemeClr val="accent1"/>
                          </a:solidFill>
                        </wpg:grpSpPr>
                        <wpg:grpSp>
                          <wpg:cNvPr id="6" name="Group 6"/>
                          <wpg:cNvGrpSpPr/>
                          <wpg:grpSpPr>
                            <a:xfrm>
                              <a:off x="0" y="1001486"/>
                              <a:ext cx="2665730" cy="2910840"/>
                              <a:chOff x="0" y="-110884"/>
                              <a:chExt cx="2665730" cy="2910855"/>
                            </a:xfrm>
                            <a:grpFill/>
                          </wpg:grpSpPr>
                          <wps:wsp>
                            <wps:cNvPr id="7" name="Rectangle 7"/>
                            <wps:cNvSpPr/>
                            <wps:spPr>
                              <a:xfrm>
                                <a:off x="0" y="-110884"/>
                                <a:ext cx="2665730" cy="1905000"/>
                              </a:xfrm>
                              <a:prstGeom prst="rect">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794131"/>
                                <a:ext cx="2665730" cy="1005840"/>
                              </a:xfrm>
                              <a:prstGeom prs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200650"/>
                            <a:ext cx="2668270" cy="3912235"/>
                            <a:chOff x="0" y="0"/>
                            <a:chExt cx="2668814" cy="3912326"/>
                          </a:xfrm>
                          <a:solidFill>
                            <a:schemeClr val="accent1"/>
                          </a:solidFill>
                        </wpg:grpSpPr>
                        <wpg:grpSp>
                          <wpg:cNvPr id="20" name="Group 20"/>
                          <wpg:cNvGrpSpPr/>
                          <wpg:grpSpPr>
                            <a:xfrm>
                              <a:off x="0" y="1001486"/>
                              <a:ext cx="2665730" cy="2910840"/>
                              <a:chOff x="0" y="-110884"/>
                              <a:chExt cx="2665730" cy="2910855"/>
                            </a:xfrm>
                            <a:grpFill/>
                          </wpg:grpSpPr>
                          <wps:wsp>
                            <wps:cNvPr id="21" name="Rectangle 21"/>
                            <wps:cNvSpPr/>
                            <wps:spPr>
                              <a:xfrm>
                                <a:off x="0" y="-110884"/>
                                <a:ext cx="2665730" cy="1905000"/>
                              </a:xfrm>
                              <a:prstGeom prst="rect">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0"/>
                              <a:ext cx="1333500" cy="1005840"/>
                            </a:xfrm>
                            <a:prstGeom prst="r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0"/>
                              <a:ext cx="1333500" cy="1005840"/>
                            </a:xfrm>
                            <a:prstGeom prst="r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0" y="0"/>
                            <a:ext cx="2665095" cy="2910772"/>
                            <a:chOff x="0" y="-110884"/>
                            <a:chExt cx="2665730" cy="2910855"/>
                          </a:xfrm>
                          <a:solidFill>
                            <a:schemeClr val="accent1"/>
                          </a:solidFill>
                        </wpg:grpSpPr>
                        <wps:wsp>
                          <wps:cNvPr id="33" name="Rectangle 33"/>
                          <wps:cNvSpPr/>
                          <wps:spPr>
                            <a:xfrm>
                              <a:off x="0" y="-110884"/>
                              <a:ext cx="2665730" cy="1905000"/>
                            </a:xfrm>
                            <a:prstGeom prst="rect">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91277E" id="Group 2" o:spid="_x0000_s1026" alt="&quot;&quot;" style="position:absolute;margin-left:0;margin-top:-751.5pt;width:210.25pt;height:982.55pt;z-index:-251578368;mso-position-horizontal:left;mso-position-horizontal-relative:page;mso-height-relative:margin" coordsize="26682,9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">
                <v:group id="Group 12" o:spid="_x0000_s1027" style="position:absolute;top:21050;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" filled="f" strokecolor="#671a64 [24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" filled="f" strokecolor="#671a64 [2404]"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" filled="f" strokecolor="#671a64 [2404]"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" filled="f" strokecolor="#671a64 [2404]" strokeweight="1pt"/>
                </v:group>
                <v:group id="Group 19" o:spid="_x0000_s1033" style="position:absolute;top:52006;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" filled="f" strokecolor="#671a64 [2404]"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" filled="f" strokecolor="#671a64 [2404]" strokeweight="1pt"/>
                  </v:group>
                  <v:shape id="Right Triangle 23"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" filled="f" strokecolor="#671a64 [2404]" strokeweight="1pt"/>
                  <v:shape id="Right Triangle 24"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" filled="f" strokecolor="#671a64 [2404]" strokeweight="1pt"/>
                </v:group>
                <v:group id="Group 9" o:spid="_x0000_s1039" style="position:absolute;width:26650;height:29107"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" filled="f" strokecolor="#671a64 [2404]"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" filled="f" strokecolor="#671a64 [2404]" strokeweight="1pt"/>
                </v:group>
                <w10:wrap anchorx="page"/>
              </v:group>
            </w:pict>
          </mc:Fallback>
        </mc:AlternateContent>
      </w:r>
      <w:r w:rsidR="003B4AEF">
        <w:rPr>
          <w:noProof/>
        </w:rPr>
        <mc:AlternateContent>
          <mc:Choice Requires="wpg">
            <w:drawing>
              <wp:anchor distT="0" distB="0" distL="114300" distR="114300" simplePos="0" relativeHeight="251735040" behindDoc="0" locked="0" layoutInCell="1" allowOverlap="1" wp14:anchorId="09F4A1AF" wp14:editId="34474E65">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6EB7B3"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4B363C0C" wp14:editId="7AAA8155">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5" cstate="print">
                      <a:extLst>
                        <a:ext uri="{28A0092B-C50C-407E-A947-70E740481C1C}">
                          <a14:useLocalDpi xmlns:a14="http://schemas.microsoft.com/office/drawing/2010/main"/>
                        </a:ext>
                        <a:ext uri="{96DAC541-7B7A-43D3-8B79-37D633B846F1}">
                          <asvg:svgBlip xmlns:asvg="http://schemas.microsoft.com/office/drawing/2016/SVG/main" r:embed="rId16"/>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7A308612" wp14:editId="32946BD5">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17">
                      <a:extLst>
                        <a:ext uri="{28A0092B-C50C-407E-A947-70E740481C1C}">
                          <a14:useLocalDpi xmlns:a14="http://schemas.microsoft.com/office/drawing/2010/main"/>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02F997A2" wp14:editId="3C3ADFB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9A65737" wp14:editId="3D6CA5A2">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3" cstate="print">
                      <a:extLst>
                        <a:ext uri="{28A0092B-C50C-407E-A947-70E740481C1C}">
                          <a14:useLocalDpi xmlns:a14="http://schemas.microsoft.com/office/drawing/2010/main"/>
                        </a:ext>
                        <a:ext uri="{96DAC541-7B7A-43D3-8B79-37D633B846F1}">
                          <asvg:svgBlip xmlns:asvg="http://schemas.microsoft.com/office/drawing/2016/SVG/main" r:embed="rId14"/>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0C1B0ABA" wp14:editId="04773101">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D0C2EF"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6B9FA603" wp14:editId="66B0B933">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C4CF7E"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p w14:paraId="2B3630D7" w14:textId="77777777" w:rsidR="00042C40" w:rsidRDefault="00042C40" w:rsidP="00042C40">
      <w:pPr>
        <w:pStyle w:val="ListParagraph"/>
        <w:ind w:left="360"/>
        <w:rPr>
          <w:b/>
          <w:bCs/>
          <w:sz w:val="44"/>
          <w:szCs w:val="44"/>
        </w:rPr>
      </w:pPr>
    </w:p>
    <w:p w14:paraId="5E32552C" w14:textId="58FC7CA0" w:rsidR="00B60315" w:rsidRPr="006D0827" w:rsidRDefault="00042C40" w:rsidP="00042C40">
      <w:pPr>
        <w:pStyle w:val="ListParagraph"/>
        <w:numPr>
          <w:ilvl w:val="0"/>
          <w:numId w:val="5"/>
        </w:numPr>
        <w:ind w:left="360" w:hanging="540"/>
        <w:rPr>
          <w:b/>
          <w:bCs/>
          <w:color w:val="671A64" w:themeColor="accent1" w:themeShade="BF"/>
          <w:sz w:val="44"/>
          <w:szCs w:val="44"/>
        </w:rPr>
      </w:pPr>
      <w:r w:rsidRPr="006D0827">
        <w:rPr>
          <w:b/>
          <w:bCs/>
          <w:color w:val="671A64" w:themeColor="accent1" w:themeShade="BF"/>
          <w:sz w:val="44"/>
          <w:szCs w:val="44"/>
        </w:rPr>
        <w:t>Introduction</w:t>
      </w:r>
    </w:p>
    <w:p w14:paraId="6945DBC4" w14:textId="77777777" w:rsidR="00042C40" w:rsidRPr="006D0827" w:rsidRDefault="00042C40" w:rsidP="00042C40">
      <w:pPr>
        <w:pStyle w:val="ListParagraph"/>
        <w:ind w:left="360"/>
        <w:rPr>
          <w:b/>
          <w:bCs/>
          <w:color w:val="671A64" w:themeColor="accent1" w:themeShade="BF"/>
          <w:sz w:val="44"/>
          <w:szCs w:val="44"/>
        </w:rPr>
      </w:pPr>
    </w:p>
    <w:p w14:paraId="5002B45A" w14:textId="77777777" w:rsidR="0056230C" w:rsidRDefault="00042C40" w:rsidP="00042C40">
      <w:pPr>
        <w:ind w:left="450"/>
        <w:rPr>
          <w:color w:val="671A64" w:themeColor="accent1" w:themeShade="BF"/>
          <w:sz w:val="36"/>
          <w:szCs w:val="36"/>
        </w:rPr>
      </w:pPr>
      <w:r w:rsidRPr="006D0827">
        <w:rPr>
          <w:color w:val="671A64" w:themeColor="accent1" w:themeShade="BF"/>
          <w:sz w:val="36"/>
          <w:szCs w:val="36"/>
        </w:rPr>
        <w:t>These days, especially the post-COVID-19 breakout, the need for medicines has become more pertinent than ever before.</w:t>
      </w:r>
    </w:p>
    <w:p w14:paraId="07519168" w14:textId="5F440863" w:rsidR="0056230C" w:rsidRDefault="00042C40" w:rsidP="00042C40">
      <w:pPr>
        <w:ind w:left="450"/>
        <w:rPr>
          <w:color w:val="671A64" w:themeColor="accent1" w:themeShade="BF"/>
          <w:sz w:val="36"/>
          <w:szCs w:val="36"/>
        </w:rPr>
      </w:pPr>
      <w:r w:rsidRPr="006D0827">
        <w:rPr>
          <w:color w:val="671A64" w:themeColor="accent1" w:themeShade="BF"/>
          <w:sz w:val="36"/>
          <w:szCs w:val="36"/>
        </w:rPr>
        <w:t xml:space="preserve"> </w:t>
      </w:r>
    </w:p>
    <w:p w14:paraId="418750C7" w14:textId="2C4C547A" w:rsidR="00575DD2" w:rsidRDefault="00042C40" w:rsidP="00042C40">
      <w:pPr>
        <w:ind w:left="450"/>
        <w:rPr>
          <w:color w:val="671A64" w:themeColor="accent1" w:themeShade="BF"/>
          <w:sz w:val="36"/>
          <w:szCs w:val="36"/>
        </w:rPr>
      </w:pPr>
      <w:r w:rsidRPr="006D0827">
        <w:rPr>
          <w:color w:val="671A64" w:themeColor="accent1" w:themeShade="BF"/>
          <w:sz w:val="36"/>
          <w:szCs w:val="36"/>
        </w:rPr>
        <w:t xml:space="preserve">Now, </w:t>
      </w:r>
      <w:proofErr w:type="gramStart"/>
      <w:r w:rsidRPr="006D0827">
        <w:rPr>
          <w:color w:val="671A64" w:themeColor="accent1" w:themeShade="BF"/>
          <w:sz w:val="36"/>
          <w:szCs w:val="36"/>
        </w:rPr>
        <w:t>almost every</w:t>
      </w:r>
      <w:proofErr w:type="gramEnd"/>
      <w:r w:rsidRPr="006D0827">
        <w:rPr>
          <w:color w:val="671A64" w:themeColor="accent1" w:themeShade="BF"/>
          <w:sz w:val="36"/>
          <w:szCs w:val="36"/>
        </w:rPr>
        <w:t xml:space="preserve"> household has made it their top priority to have the necessary medication at home.</w:t>
      </w:r>
    </w:p>
    <w:p w14:paraId="4F08FCAA" w14:textId="26D1E571" w:rsidR="0056230C" w:rsidRDefault="0056230C" w:rsidP="00042C40">
      <w:pPr>
        <w:ind w:left="450"/>
        <w:rPr>
          <w:color w:val="671A64" w:themeColor="accent1" w:themeShade="BF"/>
          <w:sz w:val="36"/>
          <w:szCs w:val="36"/>
        </w:rPr>
      </w:pPr>
    </w:p>
    <w:p w14:paraId="5D5BF82A" w14:textId="77777777" w:rsidR="0056230C" w:rsidRDefault="0056230C" w:rsidP="00042C40">
      <w:pPr>
        <w:ind w:left="450"/>
        <w:rPr>
          <w:color w:val="671A64" w:themeColor="accent1" w:themeShade="BF"/>
          <w:sz w:val="36"/>
          <w:szCs w:val="36"/>
          <w:rtl/>
        </w:rPr>
      </w:pPr>
    </w:p>
    <w:p w14:paraId="5A39E112" w14:textId="5979DE62" w:rsidR="00575DD2" w:rsidRDefault="00042C40" w:rsidP="00042C40">
      <w:pPr>
        <w:ind w:left="450"/>
        <w:rPr>
          <w:color w:val="671A64" w:themeColor="accent1" w:themeShade="BF"/>
          <w:sz w:val="36"/>
          <w:szCs w:val="36"/>
          <w:rtl/>
        </w:rPr>
      </w:pPr>
      <w:r w:rsidRPr="006D0827">
        <w:rPr>
          <w:color w:val="671A64" w:themeColor="accent1" w:themeShade="BF"/>
          <w:sz w:val="36"/>
          <w:szCs w:val="36"/>
        </w:rPr>
        <w:t xml:space="preserve"> Having the essential medicine and medical aid has become even more pertinent in the current scenario as the globe faces various restrictions due to the COVID-19 threat.</w:t>
      </w:r>
    </w:p>
    <w:p w14:paraId="33552F11" w14:textId="77777777" w:rsidR="00575DD2" w:rsidRDefault="00575DD2" w:rsidP="00042C40">
      <w:pPr>
        <w:ind w:left="450"/>
        <w:rPr>
          <w:color w:val="671A64" w:themeColor="accent1" w:themeShade="BF"/>
          <w:sz w:val="36"/>
          <w:szCs w:val="36"/>
          <w:rtl/>
        </w:rPr>
      </w:pPr>
    </w:p>
    <w:p w14:paraId="3376391D" w14:textId="65FB745E" w:rsidR="00575DD2" w:rsidRDefault="00042C40" w:rsidP="00042C40">
      <w:pPr>
        <w:ind w:left="450"/>
        <w:rPr>
          <w:color w:val="671A64" w:themeColor="accent1" w:themeShade="BF"/>
          <w:sz w:val="36"/>
          <w:szCs w:val="36"/>
          <w:rtl/>
        </w:rPr>
      </w:pPr>
      <w:r w:rsidRPr="006D0827">
        <w:rPr>
          <w:color w:val="671A64" w:themeColor="accent1" w:themeShade="BF"/>
          <w:sz w:val="36"/>
          <w:szCs w:val="36"/>
        </w:rPr>
        <w:t xml:space="preserve"> One big challenge before users is in the guise of lockdowns imposed due to the sudden increase in COVID cases now and then.</w:t>
      </w:r>
    </w:p>
    <w:p w14:paraId="7AAC2824" w14:textId="77777777" w:rsidR="00575DD2" w:rsidRDefault="00575DD2" w:rsidP="00042C40">
      <w:pPr>
        <w:ind w:left="450"/>
        <w:rPr>
          <w:color w:val="671A64" w:themeColor="accent1" w:themeShade="BF"/>
          <w:sz w:val="36"/>
          <w:szCs w:val="36"/>
          <w:rtl/>
        </w:rPr>
      </w:pPr>
    </w:p>
    <w:p w14:paraId="444EFDDA" w14:textId="797C5FDA" w:rsidR="00042C40" w:rsidRPr="006D0827" w:rsidRDefault="00042C40" w:rsidP="00042C40">
      <w:pPr>
        <w:ind w:left="450"/>
        <w:rPr>
          <w:color w:val="671A64" w:themeColor="accent1" w:themeShade="BF"/>
          <w:sz w:val="36"/>
          <w:szCs w:val="36"/>
        </w:rPr>
      </w:pPr>
      <w:r w:rsidRPr="006D0827">
        <w:rPr>
          <w:color w:val="671A64" w:themeColor="accent1" w:themeShade="BF"/>
          <w:sz w:val="36"/>
          <w:szCs w:val="36"/>
        </w:rPr>
        <w:t xml:space="preserve"> Due to this, it gives rise to online medicine delivery app development where you can buy medicines in just </w:t>
      </w:r>
      <w:proofErr w:type="gramStart"/>
      <w:r w:rsidRPr="006D0827">
        <w:rPr>
          <w:color w:val="671A64" w:themeColor="accent1" w:themeShade="BF"/>
          <w:sz w:val="36"/>
          <w:szCs w:val="36"/>
        </w:rPr>
        <w:t>a few</w:t>
      </w:r>
      <w:proofErr w:type="gramEnd"/>
      <w:r w:rsidRPr="006D0827">
        <w:rPr>
          <w:color w:val="671A64" w:themeColor="accent1" w:themeShade="BF"/>
          <w:sz w:val="36"/>
          <w:szCs w:val="36"/>
        </w:rPr>
        <w:t xml:space="preserve"> clicks.</w:t>
      </w:r>
    </w:p>
    <w:p w14:paraId="256D7EAC" w14:textId="77777777" w:rsidR="00042C40" w:rsidRPr="006D0827" w:rsidRDefault="00042C40" w:rsidP="00042C40">
      <w:pPr>
        <w:rPr>
          <w:color w:val="671A64" w:themeColor="accent1" w:themeShade="BF"/>
          <w:sz w:val="36"/>
          <w:szCs w:val="36"/>
        </w:rPr>
      </w:pPr>
    </w:p>
    <w:p w14:paraId="796E6BF5" w14:textId="77777777" w:rsidR="0056230C" w:rsidRDefault="00042C40" w:rsidP="00B24FC0">
      <w:pPr>
        <w:ind w:left="450" w:hanging="90"/>
        <w:rPr>
          <w:color w:val="671A64" w:themeColor="accent1" w:themeShade="BF"/>
          <w:sz w:val="36"/>
          <w:szCs w:val="36"/>
        </w:rPr>
      </w:pPr>
      <w:r w:rsidRPr="006D0827">
        <w:rPr>
          <w:color w:val="671A64" w:themeColor="accent1" w:themeShade="BF"/>
          <w:sz w:val="36"/>
          <w:szCs w:val="36"/>
        </w:rPr>
        <w:t xml:space="preserve">Even if you manage to get to your local pharmacy, you should expect long queues, expensive drugs, social distancing </w:t>
      </w:r>
    </w:p>
    <w:p w14:paraId="0BA6A78B" w14:textId="77777777" w:rsidR="0056230C" w:rsidRDefault="00042C40" w:rsidP="00B24FC0">
      <w:pPr>
        <w:ind w:left="450" w:hanging="90"/>
        <w:rPr>
          <w:color w:val="671A64" w:themeColor="accent1" w:themeShade="BF"/>
          <w:sz w:val="36"/>
          <w:szCs w:val="36"/>
        </w:rPr>
      </w:pPr>
      <w:r w:rsidRPr="006D0827">
        <w:rPr>
          <w:color w:val="671A64" w:themeColor="accent1" w:themeShade="BF"/>
          <w:sz w:val="36"/>
          <w:szCs w:val="36"/>
        </w:rPr>
        <w:t xml:space="preserve">tactics, the inaccessibility of </w:t>
      </w:r>
      <w:proofErr w:type="gramStart"/>
      <w:r w:rsidRPr="006D0827">
        <w:rPr>
          <w:color w:val="671A64" w:themeColor="accent1" w:themeShade="BF"/>
          <w:sz w:val="36"/>
          <w:szCs w:val="36"/>
        </w:rPr>
        <w:t>particular tablets</w:t>
      </w:r>
      <w:proofErr w:type="gramEnd"/>
      <w:r w:rsidRPr="006D0827">
        <w:rPr>
          <w:color w:val="671A64" w:themeColor="accent1" w:themeShade="BF"/>
          <w:sz w:val="36"/>
          <w:szCs w:val="36"/>
        </w:rPr>
        <w:t xml:space="preserve"> and injections, and so on. </w:t>
      </w:r>
    </w:p>
    <w:p w14:paraId="3999A01A" w14:textId="77777777" w:rsidR="0056230C" w:rsidRDefault="0056230C" w:rsidP="00B24FC0">
      <w:pPr>
        <w:ind w:left="450" w:hanging="90"/>
        <w:rPr>
          <w:color w:val="671A64" w:themeColor="accent1" w:themeShade="BF"/>
          <w:sz w:val="36"/>
          <w:szCs w:val="36"/>
        </w:rPr>
      </w:pPr>
    </w:p>
    <w:p w14:paraId="6C724C2E" w14:textId="137639F1" w:rsidR="00575DD2" w:rsidRDefault="00042C40" w:rsidP="00B24FC0">
      <w:pPr>
        <w:ind w:left="450" w:hanging="90"/>
        <w:rPr>
          <w:color w:val="671A64" w:themeColor="accent1" w:themeShade="BF"/>
          <w:sz w:val="36"/>
          <w:szCs w:val="36"/>
          <w:rtl/>
        </w:rPr>
      </w:pPr>
      <w:r w:rsidRPr="006D0827">
        <w:rPr>
          <w:color w:val="671A64" w:themeColor="accent1" w:themeShade="BF"/>
          <w:sz w:val="36"/>
          <w:szCs w:val="36"/>
        </w:rPr>
        <w:t xml:space="preserve">To address these issues, </w:t>
      </w:r>
      <w:proofErr w:type="gramStart"/>
      <w:r w:rsidRPr="006D0827">
        <w:rPr>
          <w:color w:val="671A64" w:themeColor="accent1" w:themeShade="BF"/>
          <w:sz w:val="36"/>
          <w:szCs w:val="36"/>
        </w:rPr>
        <w:t>a lot of</w:t>
      </w:r>
      <w:proofErr w:type="gramEnd"/>
      <w:r w:rsidRPr="006D0827">
        <w:rPr>
          <w:color w:val="671A64" w:themeColor="accent1" w:themeShade="BF"/>
          <w:sz w:val="36"/>
          <w:szCs w:val="36"/>
        </w:rPr>
        <w:t xml:space="preserve"> pharmaceutical companies introduced pharmacy apps.</w:t>
      </w:r>
    </w:p>
    <w:p w14:paraId="1E44238D" w14:textId="77777777" w:rsidR="00575DD2" w:rsidRDefault="00575DD2" w:rsidP="00B24FC0">
      <w:pPr>
        <w:ind w:left="450" w:hanging="90"/>
        <w:rPr>
          <w:color w:val="671A64" w:themeColor="accent1" w:themeShade="BF"/>
          <w:sz w:val="36"/>
          <w:szCs w:val="36"/>
          <w:rtl/>
        </w:rPr>
      </w:pPr>
    </w:p>
    <w:p w14:paraId="1FB36639" w14:textId="77777777" w:rsidR="0056230C" w:rsidRDefault="00042C40" w:rsidP="00575DD2">
      <w:pPr>
        <w:ind w:left="450" w:hanging="90"/>
        <w:rPr>
          <w:color w:val="671A64" w:themeColor="accent1" w:themeShade="BF"/>
          <w:sz w:val="36"/>
          <w:szCs w:val="36"/>
        </w:rPr>
      </w:pPr>
      <w:r w:rsidRPr="006D0827">
        <w:rPr>
          <w:color w:val="671A64" w:themeColor="accent1" w:themeShade="BF"/>
          <w:sz w:val="36"/>
          <w:szCs w:val="36"/>
        </w:rPr>
        <w:lastRenderedPageBreak/>
        <w:t xml:space="preserve"> These pharmacies focus solely on medicines’ delivery at the doorsteps of users. </w:t>
      </w:r>
    </w:p>
    <w:p w14:paraId="0AFFE38A" w14:textId="77777777" w:rsidR="0056230C" w:rsidRDefault="0056230C" w:rsidP="00575DD2">
      <w:pPr>
        <w:ind w:left="450" w:hanging="90"/>
        <w:rPr>
          <w:color w:val="671A64" w:themeColor="accent1" w:themeShade="BF"/>
          <w:sz w:val="36"/>
          <w:szCs w:val="36"/>
        </w:rPr>
      </w:pPr>
    </w:p>
    <w:p w14:paraId="574CD1C5" w14:textId="77777777" w:rsidR="0056230C" w:rsidRDefault="00042C40" w:rsidP="00575DD2">
      <w:pPr>
        <w:ind w:left="450" w:hanging="90"/>
        <w:rPr>
          <w:color w:val="671A64" w:themeColor="accent1" w:themeShade="BF"/>
          <w:sz w:val="36"/>
          <w:szCs w:val="36"/>
        </w:rPr>
      </w:pPr>
      <w:r w:rsidRPr="006D0827">
        <w:rPr>
          <w:color w:val="671A64" w:themeColor="accent1" w:themeShade="BF"/>
          <w:sz w:val="36"/>
          <w:szCs w:val="36"/>
        </w:rPr>
        <w:t xml:space="preserve">Furthermore, they offer the convenience and comfort of ordering medication even during these </w:t>
      </w:r>
      <w:proofErr w:type="gramStart"/>
      <w:r w:rsidRPr="006D0827">
        <w:rPr>
          <w:color w:val="671A64" w:themeColor="accent1" w:themeShade="BF"/>
          <w:sz w:val="36"/>
          <w:szCs w:val="36"/>
        </w:rPr>
        <w:t>difficult times</w:t>
      </w:r>
      <w:proofErr w:type="gramEnd"/>
      <w:r w:rsidRPr="006D0827">
        <w:rPr>
          <w:color w:val="671A64" w:themeColor="accent1" w:themeShade="BF"/>
          <w:sz w:val="36"/>
          <w:szCs w:val="36"/>
        </w:rPr>
        <w:t xml:space="preserve">. </w:t>
      </w:r>
    </w:p>
    <w:p w14:paraId="778ADD2B" w14:textId="77777777" w:rsidR="0056230C" w:rsidRDefault="0056230C" w:rsidP="00575DD2">
      <w:pPr>
        <w:ind w:left="450" w:hanging="90"/>
        <w:rPr>
          <w:color w:val="671A64" w:themeColor="accent1" w:themeShade="BF"/>
          <w:sz w:val="36"/>
          <w:szCs w:val="36"/>
        </w:rPr>
      </w:pPr>
    </w:p>
    <w:p w14:paraId="4FA4312C" w14:textId="39186296" w:rsidR="00042C40" w:rsidRPr="006D0827" w:rsidRDefault="00042C40" w:rsidP="00575DD2">
      <w:pPr>
        <w:ind w:left="450" w:hanging="90"/>
        <w:rPr>
          <w:color w:val="671A64" w:themeColor="accent1" w:themeShade="BF"/>
          <w:sz w:val="36"/>
          <w:szCs w:val="36"/>
        </w:rPr>
      </w:pPr>
      <w:r w:rsidRPr="006D0827">
        <w:rPr>
          <w:color w:val="671A64" w:themeColor="accent1" w:themeShade="BF"/>
          <w:sz w:val="36"/>
          <w:szCs w:val="36"/>
        </w:rPr>
        <w:t>That is why the demand for pharmacy app development has increased sharply of late.</w:t>
      </w:r>
    </w:p>
    <w:p w14:paraId="7516F6B0" w14:textId="41C1F799" w:rsidR="00B24FC0" w:rsidRDefault="00B24FC0" w:rsidP="00042C40">
      <w:pPr>
        <w:rPr>
          <w:color w:val="671A64" w:themeColor="accent1" w:themeShade="BF"/>
          <w:sz w:val="36"/>
          <w:szCs w:val="36"/>
        </w:rPr>
      </w:pPr>
    </w:p>
    <w:p w14:paraId="49447C1D" w14:textId="77777777" w:rsidR="0056230C" w:rsidRPr="006D0827" w:rsidRDefault="0056230C" w:rsidP="00042C40">
      <w:pPr>
        <w:rPr>
          <w:color w:val="671A64" w:themeColor="accent1" w:themeShade="BF"/>
          <w:sz w:val="36"/>
          <w:szCs w:val="36"/>
        </w:rPr>
      </w:pPr>
    </w:p>
    <w:p w14:paraId="2384518B" w14:textId="0D02C1AA" w:rsidR="00042C40" w:rsidRPr="006D0827" w:rsidRDefault="006827ED" w:rsidP="006827ED">
      <w:pPr>
        <w:pStyle w:val="ListParagraph"/>
        <w:numPr>
          <w:ilvl w:val="0"/>
          <w:numId w:val="5"/>
        </w:numPr>
        <w:ind w:left="360"/>
        <w:rPr>
          <w:b/>
          <w:bCs/>
          <w:color w:val="671A64" w:themeColor="accent1" w:themeShade="BF"/>
          <w:sz w:val="44"/>
          <w:szCs w:val="44"/>
        </w:rPr>
      </w:pPr>
      <w:r w:rsidRPr="006D0827">
        <w:rPr>
          <w:b/>
          <w:bCs/>
          <w:color w:val="671A64" w:themeColor="accent1" w:themeShade="BF"/>
          <w:sz w:val="44"/>
          <w:szCs w:val="44"/>
        </w:rPr>
        <w:t>Problem Definition</w:t>
      </w:r>
    </w:p>
    <w:p w14:paraId="3DCC56D2" w14:textId="635A52C1" w:rsidR="00B24FC0" w:rsidRDefault="00B24FC0" w:rsidP="00B24FC0">
      <w:pPr>
        <w:rPr>
          <w:b/>
          <w:bCs/>
          <w:color w:val="671A64" w:themeColor="accent1" w:themeShade="BF"/>
          <w:sz w:val="44"/>
          <w:szCs w:val="44"/>
        </w:rPr>
      </w:pPr>
    </w:p>
    <w:p w14:paraId="1B25975F" w14:textId="77777777" w:rsidR="0056230C" w:rsidRPr="006D0827" w:rsidRDefault="0056230C" w:rsidP="00B24FC0">
      <w:pPr>
        <w:rPr>
          <w:b/>
          <w:bCs/>
          <w:color w:val="671A64" w:themeColor="accent1" w:themeShade="BF"/>
          <w:sz w:val="44"/>
          <w:szCs w:val="44"/>
        </w:rPr>
      </w:pPr>
    </w:p>
    <w:p w14:paraId="53F31BE7" w14:textId="3C615520" w:rsidR="006827ED" w:rsidRDefault="006827ED" w:rsidP="006827ED">
      <w:pPr>
        <w:ind w:left="810" w:firstLine="90"/>
        <w:rPr>
          <w:color w:val="671A64" w:themeColor="accent1" w:themeShade="BF"/>
          <w:sz w:val="36"/>
          <w:szCs w:val="36"/>
          <w:rtl/>
        </w:rPr>
      </w:pPr>
      <w:r w:rsidRPr="006D0827">
        <w:rPr>
          <w:color w:val="671A64" w:themeColor="accent1" w:themeShade="BF"/>
          <w:sz w:val="36"/>
          <w:szCs w:val="36"/>
        </w:rPr>
        <w:t xml:space="preserve">To purchase any of the medical supplies and others requires time, </w:t>
      </w:r>
      <w:proofErr w:type="gramStart"/>
      <w:r w:rsidRPr="006D0827">
        <w:rPr>
          <w:color w:val="671A64" w:themeColor="accent1" w:themeShade="BF"/>
          <w:sz w:val="36"/>
          <w:szCs w:val="36"/>
        </w:rPr>
        <w:t>effort</w:t>
      </w:r>
      <w:proofErr w:type="gramEnd"/>
      <w:r w:rsidRPr="006D0827">
        <w:rPr>
          <w:color w:val="671A64" w:themeColor="accent1" w:themeShade="BF"/>
          <w:sz w:val="36"/>
          <w:szCs w:val="36"/>
        </w:rPr>
        <w:t xml:space="preserve"> and costs, and</w:t>
      </w:r>
    </w:p>
    <w:p w14:paraId="7D0B8257" w14:textId="77777777" w:rsidR="00575DD2" w:rsidRPr="006D0827" w:rsidRDefault="00575DD2" w:rsidP="006827ED">
      <w:pPr>
        <w:ind w:left="810" w:firstLine="90"/>
        <w:rPr>
          <w:color w:val="671A64" w:themeColor="accent1" w:themeShade="BF"/>
          <w:sz w:val="36"/>
          <w:szCs w:val="36"/>
        </w:rPr>
      </w:pPr>
    </w:p>
    <w:p w14:paraId="30823D05" w14:textId="65AFD3A0" w:rsidR="006827ED" w:rsidRPr="006D0827" w:rsidRDefault="006827ED" w:rsidP="006827ED">
      <w:pPr>
        <w:ind w:left="810"/>
        <w:rPr>
          <w:color w:val="671A64" w:themeColor="accent1" w:themeShade="BF"/>
          <w:sz w:val="36"/>
          <w:szCs w:val="36"/>
        </w:rPr>
      </w:pPr>
      <w:r w:rsidRPr="006D0827">
        <w:rPr>
          <w:color w:val="671A64" w:themeColor="accent1" w:themeShade="BF"/>
          <w:sz w:val="36"/>
          <w:szCs w:val="36"/>
        </w:rPr>
        <w:t xml:space="preserve"> it is difficult for people with special needs in direct dealings, </w:t>
      </w:r>
      <w:proofErr w:type="gramStart"/>
      <w:r w:rsidRPr="006D0827">
        <w:rPr>
          <w:color w:val="671A64" w:themeColor="accent1" w:themeShade="BF"/>
          <w:sz w:val="36"/>
          <w:szCs w:val="36"/>
        </w:rPr>
        <w:t>some of</w:t>
      </w:r>
      <w:proofErr w:type="gramEnd"/>
      <w:r w:rsidRPr="006D0827">
        <w:rPr>
          <w:color w:val="671A64" w:themeColor="accent1" w:themeShade="BF"/>
          <w:sz w:val="36"/>
          <w:szCs w:val="36"/>
        </w:rPr>
        <w:t xml:space="preserve"> them want to hide their identity </w:t>
      </w:r>
    </w:p>
    <w:p w14:paraId="25569ACF" w14:textId="63610443" w:rsidR="00B24FC0" w:rsidRDefault="00B24FC0" w:rsidP="006827ED">
      <w:pPr>
        <w:ind w:left="810"/>
        <w:rPr>
          <w:color w:val="671A64" w:themeColor="accent1" w:themeShade="BF"/>
          <w:sz w:val="36"/>
          <w:szCs w:val="36"/>
        </w:rPr>
      </w:pPr>
    </w:p>
    <w:p w14:paraId="1BED7960" w14:textId="0056208F" w:rsidR="0056230C" w:rsidRDefault="0056230C" w:rsidP="006827ED">
      <w:pPr>
        <w:ind w:left="810"/>
        <w:rPr>
          <w:color w:val="671A64" w:themeColor="accent1" w:themeShade="BF"/>
          <w:sz w:val="36"/>
          <w:szCs w:val="36"/>
        </w:rPr>
      </w:pPr>
    </w:p>
    <w:p w14:paraId="032BC8C6" w14:textId="77777777" w:rsidR="0056230C" w:rsidRPr="006D0827" w:rsidRDefault="0056230C" w:rsidP="006827ED">
      <w:pPr>
        <w:ind w:left="810"/>
        <w:rPr>
          <w:color w:val="671A64" w:themeColor="accent1" w:themeShade="BF"/>
          <w:sz w:val="36"/>
          <w:szCs w:val="36"/>
        </w:rPr>
      </w:pPr>
    </w:p>
    <w:p w14:paraId="50851FB2" w14:textId="54E9F0A1" w:rsidR="00B24FC0" w:rsidRPr="006D0827" w:rsidRDefault="00B24FC0" w:rsidP="00B24FC0">
      <w:pPr>
        <w:pStyle w:val="ListParagraph"/>
        <w:numPr>
          <w:ilvl w:val="0"/>
          <w:numId w:val="5"/>
        </w:numPr>
        <w:ind w:left="360"/>
        <w:rPr>
          <w:b/>
          <w:bCs/>
          <w:color w:val="671A64" w:themeColor="accent1" w:themeShade="BF"/>
          <w:sz w:val="40"/>
          <w:szCs w:val="40"/>
        </w:rPr>
      </w:pPr>
      <w:r w:rsidRPr="006D0827">
        <w:rPr>
          <w:b/>
          <w:bCs/>
          <w:color w:val="671A64" w:themeColor="accent1" w:themeShade="BF"/>
          <w:sz w:val="40"/>
          <w:szCs w:val="40"/>
        </w:rPr>
        <w:t xml:space="preserve">Solving Some </w:t>
      </w:r>
      <w:proofErr w:type="gramStart"/>
      <w:r w:rsidRPr="006D0827">
        <w:rPr>
          <w:b/>
          <w:bCs/>
          <w:color w:val="671A64" w:themeColor="accent1" w:themeShade="BF"/>
          <w:sz w:val="40"/>
          <w:szCs w:val="40"/>
        </w:rPr>
        <w:t>Of</w:t>
      </w:r>
      <w:proofErr w:type="gramEnd"/>
      <w:r w:rsidRPr="006D0827">
        <w:rPr>
          <w:b/>
          <w:bCs/>
          <w:color w:val="671A64" w:themeColor="accent1" w:themeShade="BF"/>
          <w:sz w:val="40"/>
          <w:szCs w:val="40"/>
        </w:rPr>
        <w:t xml:space="preserve"> This Problems </w:t>
      </w:r>
    </w:p>
    <w:p w14:paraId="2DC124DC" w14:textId="77777777" w:rsidR="00B24FC0" w:rsidRPr="006D0827" w:rsidRDefault="00B24FC0" w:rsidP="00B24FC0">
      <w:pPr>
        <w:pStyle w:val="ListParagraph"/>
        <w:rPr>
          <w:color w:val="671A64" w:themeColor="accent1" w:themeShade="BF"/>
          <w:sz w:val="36"/>
          <w:szCs w:val="36"/>
        </w:rPr>
      </w:pPr>
    </w:p>
    <w:p w14:paraId="2EAB9BFF" w14:textId="3B132B77" w:rsidR="00B24FC0" w:rsidRPr="006D0827" w:rsidRDefault="00B24FC0" w:rsidP="00B24FC0">
      <w:pPr>
        <w:pStyle w:val="ListParagraph"/>
        <w:ind w:left="810"/>
        <w:rPr>
          <w:color w:val="671A64" w:themeColor="accent1" w:themeShade="BF"/>
          <w:sz w:val="36"/>
          <w:szCs w:val="36"/>
          <w:rtl/>
          <w:lang w:val="en"/>
        </w:rPr>
      </w:pPr>
      <w:r w:rsidRPr="006D0827">
        <w:rPr>
          <w:color w:val="671A64" w:themeColor="accent1" w:themeShade="BF"/>
          <w:sz w:val="36"/>
          <w:szCs w:val="36"/>
        </w:rPr>
        <w:t xml:space="preserve">We made a small application to solve </w:t>
      </w:r>
      <w:proofErr w:type="gramStart"/>
      <w:r w:rsidRPr="006D0827">
        <w:rPr>
          <w:color w:val="671A64" w:themeColor="accent1" w:themeShade="BF"/>
          <w:sz w:val="36"/>
          <w:szCs w:val="36"/>
        </w:rPr>
        <w:t>some of</w:t>
      </w:r>
      <w:proofErr w:type="gramEnd"/>
      <w:r w:rsidRPr="006D0827">
        <w:rPr>
          <w:color w:val="671A64" w:themeColor="accent1" w:themeShade="BF"/>
          <w:sz w:val="36"/>
          <w:szCs w:val="36"/>
        </w:rPr>
        <w:t xml:space="preserve"> problems we face in this time especially found covid-19 </w:t>
      </w:r>
      <w:r w:rsidRPr="006D0827">
        <w:rPr>
          <w:color w:val="671A64" w:themeColor="accent1" w:themeShade="BF"/>
          <w:sz w:val="36"/>
          <w:szCs w:val="36"/>
          <w:lang w:val="en"/>
        </w:rPr>
        <w:t>The spread of infection</w:t>
      </w:r>
    </w:p>
    <w:p w14:paraId="69774CA5" w14:textId="2553C22B" w:rsidR="00B24FC0" w:rsidRDefault="006505B5" w:rsidP="00B24FC0">
      <w:pPr>
        <w:pStyle w:val="ListParagraph"/>
        <w:ind w:left="810"/>
        <w:rPr>
          <w:color w:val="671A64" w:themeColor="accent1" w:themeShade="BF"/>
          <w:sz w:val="36"/>
          <w:szCs w:val="36"/>
          <w:lang w:val="en"/>
        </w:rPr>
      </w:pPr>
      <w:r w:rsidRPr="006D0827">
        <w:rPr>
          <w:rFonts w:hint="cs"/>
          <w:color w:val="671A64" w:themeColor="accent1" w:themeShade="BF"/>
          <w:sz w:val="36"/>
          <w:szCs w:val="36"/>
          <w:rtl/>
          <w:lang w:val="en"/>
        </w:rPr>
        <w:t xml:space="preserve"> </w:t>
      </w:r>
    </w:p>
    <w:p w14:paraId="194CB5BA" w14:textId="2EE46CB3" w:rsidR="0056230C" w:rsidRDefault="0056230C" w:rsidP="00B24FC0">
      <w:pPr>
        <w:pStyle w:val="ListParagraph"/>
        <w:ind w:left="810"/>
        <w:rPr>
          <w:color w:val="671A64" w:themeColor="accent1" w:themeShade="BF"/>
          <w:sz w:val="36"/>
          <w:szCs w:val="36"/>
          <w:lang w:val="en"/>
        </w:rPr>
      </w:pPr>
    </w:p>
    <w:p w14:paraId="0C2AD77D" w14:textId="62997C52" w:rsidR="0056230C" w:rsidRDefault="0056230C" w:rsidP="00B24FC0">
      <w:pPr>
        <w:pStyle w:val="ListParagraph"/>
        <w:ind w:left="810"/>
        <w:rPr>
          <w:color w:val="671A64" w:themeColor="accent1" w:themeShade="BF"/>
          <w:sz w:val="36"/>
          <w:szCs w:val="36"/>
          <w:lang w:val="en"/>
        </w:rPr>
      </w:pPr>
    </w:p>
    <w:p w14:paraId="3543528C" w14:textId="72C288E4" w:rsidR="0056230C" w:rsidRDefault="0056230C" w:rsidP="00B24FC0">
      <w:pPr>
        <w:pStyle w:val="ListParagraph"/>
        <w:ind w:left="810"/>
        <w:rPr>
          <w:color w:val="671A64" w:themeColor="accent1" w:themeShade="BF"/>
          <w:sz w:val="36"/>
          <w:szCs w:val="36"/>
          <w:lang w:val="en"/>
        </w:rPr>
      </w:pPr>
    </w:p>
    <w:p w14:paraId="2C0A9056" w14:textId="2C4FF04F" w:rsidR="0056230C" w:rsidRDefault="0056230C" w:rsidP="00B24FC0">
      <w:pPr>
        <w:pStyle w:val="ListParagraph"/>
        <w:ind w:left="810"/>
        <w:rPr>
          <w:color w:val="671A64" w:themeColor="accent1" w:themeShade="BF"/>
          <w:sz w:val="36"/>
          <w:szCs w:val="36"/>
          <w:lang w:val="en"/>
        </w:rPr>
      </w:pPr>
    </w:p>
    <w:p w14:paraId="11C2E1F7" w14:textId="7C637D58" w:rsidR="0056230C" w:rsidRDefault="0056230C" w:rsidP="00B24FC0">
      <w:pPr>
        <w:pStyle w:val="ListParagraph"/>
        <w:ind w:left="810"/>
        <w:rPr>
          <w:color w:val="671A64" w:themeColor="accent1" w:themeShade="BF"/>
          <w:sz w:val="36"/>
          <w:szCs w:val="36"/>
          <w:lang w:val="en"/>
        </w:rPr>
      </w:pPr>
    </w:p>
    <w:p w14:paraId="0FCC9727" w14:textId="36CF6226" w:rsidR="0056230C" w:rsidRDefault="0056230C" w:rsidP="00B24FC0">
      <w:pPr>
        <w:pStyle w:val="ListParagraph"/>
        <w:ind w:left="810"/>
        <w:rPr>
          <w:color w:val="671A64" w:themeColor="accent1" w:themeShade="BF"/>
          <w:sz w:val="36"/>
          <w:szCs w:val="36"/>
          <w:lang w:val="en"/>
        </w:rPr>
      </w:pPr>
    </w:p>
    <w:p w14:paraId="4CF5215F" w14:textId="730E23FB" w:rsidR="0056230C" w:rsidRDefault="0056230C" w:rsidP="00B24FC0">
      <w:pPr>
        <w:pStyle w:val="ListParagraph"/>
        <w:ind w:left="810"/>
        <w:rPr>
          <w:color w:val="671A64" w:themeColor="accent1" w:themeShade="BF"/>
          <w:sz w:val="36"/>
          <w:szCs w:val="36"/>
          <w:lang w:val="en"/>
        </w:rPr>
      </w:pPr>
    </w:p>
    <w:p w14:paraId="008758A9" w14:textId="77777777" w:rsidR="0056230C" w:rsidRPr="0056230C" w:rsidRDefault="0056230C" w:rsidP="00B24FC0">
      <w:pPr>
        <w:pStyle w:val="ListParagraph"/>
        <w:ind w:left="810"/>
        <w:rPr>
          <w:b/>
          <w:bCs/>
          <w:color w:val="671A64" w:themeColor="accent1" w:themeShade="BF"/>
          <w:sz w:val="36"/>
          <w:szCs w:val="36"/>
          <w:rtl/>
          <w:lang w:val="en"/>
        </w:rPr>
      </w:pPr>
    </w:p>
    <w:p w14:paraId="355EDC4E" w14:textId="50139CB4" w:rsidR="006505B5" w:rsidRPr="0056230C" w:rsidRDefault="006505B5" w:rsidP="006505B5">
      <w:pPr>
        <w:pStyle w:val="ListParagraph"/>
        <w:numPr>
          <w:ilvl w:val="0"/>
          <w:numId w:val="5"/>
        </w:numPr>
        <w:rPr>
          <w:b/>
          <w:bCs/>
          <w:color w:val="671A64" w:themeColor="accent1" w:themeShade="BF"/>
          <w:sz w:val="36"/>
          <w:szCs w:val="36"/>
          <w:lang w:val="en"/>
        </w:rPr>
      </w:pPr>
      <w:r w:rsidRPr="0056230C">
        <w:rPr>
          <w:b/>
          <w:bCs/>
          <w:color w:val="671A64" w:themeColor="accent1" w:themeShade="BF"/>
          <w:sz w:val="36"/>
          <w:szCs w:val="36"/>
          <w:lang w:val="en"/>
        </w:rPr>
        <w:t xml:space="preserve">Our </w:t>
      </w:r>
      <w:proofErr w:type="gramStart"/>
      <w:r w:rsidRPr="0056230C">
        <w:rPr>
          <w:b/>
          <w:bCs/>
          <w:color w:val="671A64" w:themeColor="accent1" w:themeShade="BF"/>
          <w:sz w:val="36"/>
          <w:szCs w:val="36"/>
          <w:lang w:val="en"/>
        </w:rPr>
        <w:t>Application</w:t>
      </w:r>
      <w:proofErr w:type="gramEnd"/>
      <w:r w:rsidRPr="0056230C">
        <w:rPr>
          <w:b/>
          <w:bCs/>
          <w:color w:val="671A64" w:themeColor="accent1" w:themeShade="BF"/>
          <w:sz w:val="36"/>
          <w:szCs w:val="36"/>
          <w:lang w:val="en"/>
        </w:rPr>
        <w:t xml:space="preserve"> consist of </w:t>
      </w:r>
      <w:r w:rsidRPr="0056230C">
        <w:rPr>
          <w:b/>
          <w:bCs/>
          <w:color w:val="671A64" w:themeColor="accent1" w:themeShade="BF"/>
          <w:sz w:val="40"/>
          <w:szCs w:val="40"/>
          <w:lang w:val="en"/>
        </w:rPr>
        <w:t>30</w:t>
      </w:r>
      <w:r w:rsidRPr="0056230C">
        <w:rPr>
          <w:b/>
          <w:bCs/>
          <w:color w:val="671A64" w:themeColor="accent1" w:themeShade="BF"/>
          <w:sz w:val="36"/>
          <w:szCs w:val="36"/>
          <w:lang w:val="en"/>
        </w:rPr>
        <w:t xml:space="preserve"> screen</w:t>
      </w:r>
    </w:p>
    <w:p w14:paraId="1B6F7E09" w14:textId="12FEAF71" w:rsidR="00AA74B0" w:rsidRDefault="00AA74B0" w:rsidP="00AA74B0">
      <w:pPr>
        <w:pStyle w:val="ListParagraph"/>
        <w:rPr>
          <w:color w:val="671A64" w:themeColor="accent1" w:themeShade="BF"/>
          <w:sz w:val="36"/>
          <w:szCs w:val="36"/>
          <w:lang w:val="en"/>
        </w:rPr>
      </w:pPr>
    </w:p>
    <w:p w14:paraId="4F9D4A6E" w14:textId="77777777" w:rsidR="0056230C" w:rsidRPr="006D0827" w:rsidRDefault="0056230C" w:rsidP="00AA74B0">
      <w:pPr>
        <w:pStyle w:val="ListParagraph"/>
        <w:rPr>
          <w:color w:val="671A64" w:themeColor="accent1" w:themeShade="BF"/>
          <w:sz w:val="36"/>
          <w:szCs w:val="36"/>
          <w:lang w:val="en"/>
        </w:rPr>
      </w:pPr>
    </w:p>
    <w:p w14:paraId="305B8582" w14:textId="4D5990ED" w:rsidR="0056230C" w:rsidRDefault="006505B5" w:rsidP="0056230C">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Splash screen</w:t>
      </w:r>
    </w:p>
    <w:p w14:paraId="0019A027" w14:textId="77777777" w:rsidR="0056230C" w:rsidRPr="0056230C" w:rsidRDefault="0056230C" w:rsidP="0056230C">
      <w:pPr>
        <w:pStyle w:val="ListParagraph"/>
        <w:ind w:left="1440"/>
        <w:rPr>
          <w:color w:val="671A64" w:themeColor="accent1" w:themeShade="BF"/>
          <w:sz w:val="40"/>
          <w:szCs w:val="40"/>
          <w:lang w:val="en"/>
        </w:rPr>
      </w:pPr>
    </w:p>
    <w:p w14:paraId="597B9701" w14:textId="248789B1" w:rsidR="006505B5" w:rsidRDefault="006505B5"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Login screen</w:t>
      </w:r>
    </w:p>
    <w:p w14:paraId="7EBA1C12" w14:textId="77777777" w:rsidR="0056230C" w:rsidRPr="0056230C" w:rsidRDefault="0056230C" w:rsidP="0056230C">
      <w:pPr>
        <w:rPr>
          <w:color w:val="671A64" w:themeColor="accent1" w:themeShade="BF"/>
          <w:sz w:val="40"/>
          <w:szCs w:val="40"/>
          <w:lang w:val="en"/>
        </w:rPr>
      </w:pPr>
    </w:p>
    <w:p w14:paraId="10E4A4DE" w14:textId="558CED69" w:rsidR="006505B5" w:rsidRDefault="006505B5"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Sign up screen</w:t>
      </w:r>
    </w:p>
    <w:p w14:paraId="1A7CAC70" w14:textId="77777777" w:rsidR="0056230C" w:rsidRPr="0056230C" w:rsidRDefault="0056230C" w:rsidP="0056230C">
      <w:pPr>
        <w:rPr>
          <w:color w:val="671A64" w:themeColor="accent1" w:themeShade="BF"/>
          <w:sz w:val="40"/>
          <w:szCs w:val="40"/>
          <w:lang w:val="en"/>
        </w:rPr>
      </w:pPr>
    </w:p>
    <w:p w14:paraId="22734995" w14:textId="5A6E8A76" w:rsidR="006505B5" w:rsidRDefault="006505B5"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Sections screen(medicine-makeup-skincare-baby)</w:t>
      </w:r>
    </w:p>
    <w:p w14:paraId="5DC2C89A" w14:textId="77777777" w:rsidR="0056230C" w:rsidRPr="0056230C" w:rsidRDefault="0056230C" w:rsidP="0056230C">
      <w:pPr>
        <w:rPr>
          <w:color w:val="671A64" w:themeColor="accent1" w:themeShade="BF"/>
          <w:sz w:val="40"/>
          <w:szCs w:val="40"/>
          <w:lang w:val="en"/>
        </w:rPr>
      </w:pPr>
    </w:p>
    <w:p w14:paraId="2EC9D484" w14:textId="72412E68" w:rsidR="006505B5" w:rsidRDefault="006505B5"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Medicine screen(tablets-ointments-solutions-</w:t>
      </w:r>
      <w:r w:rsidR="00AA74B0" w:rsidRPr="00575DD2">
        <w:rPr>
          <w:color w:val="671A64" w:themeColor="accent1" w:themeShade="BF"/>
          <w:sz w:val="40"/>
          <w:szCs w:val="40"/>
          <w:lang w:val="en"/>
        </w:rPr>
        <w:t>injections)</w:t>
      </w:r>
    </w:p>
    <w:p w14:paraId="499E4145" w14:textId="77777777" w:rsidR="0056230C" w:rsidRPr="0056230C" w:rsidRDefault="0056230C" w:rsidP="0056230C">
      <w:pPr>
        <w:rPr>
          <w:color w:val="671A64" w:themeColor="accent1" w:themeShade="BF"/>
          <w:sz w:val="40"/>
          <w:szCs w:val="40"/>
          <w:lang w:val="en"/>
        </w:rPr>
      </w:pPr>
    </w:p>
    <w:p w14:paraId="015F57BA" w14:textId="246A553D" w:rsidR="00AA74B0" w:rsidRDefault="00AA74B0"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 xml:space="preserve">Makeup </w:t>
      </w:r>
      <w:proofErr w:type="gramStart"/>
      <w:r w:rsidRPr="00575DD2">
        <w:rPr>
          <w:color w:val="671A64" w:themeColor="accent1" w:themeShade="BF"/>
          <w:sz w:val="40"/>
          <w:szCs w:val="40"/>
          <w:lang w:val="en"/>
        </w:rPr>
        <w:t>screen(</w:t>
      </w:r>
      <w:proofErr w:type="gramEnd"/>
      <w:r w:rsidRPr="00575DD2">
        <w:rPr>
          <w:color w:val="671A64" w:themeColor="accent1" w:themeShade="BF"/>
          <w:sz w:val="40"/>
          <w:szCs w:val="40"/>
          <w:lang w:val="en"/>
        </w:rPr>
        <w:t>foundation-lipstick-lip balm-mascara)</w:t>
      </w:r>
    </w:p>
    <w:p w14:paraId="1E54D2DD" w14:textId="3D15E861" w:rsidR="0056230C" w:rsidRPr="0056230C" w:rsidRDefault="0056230C" w:rsidP="0056230C">
      <w:pPr>
        <w:rPr>
          <w:color w:val="671A64" w:themeColor="accent1" w:themeShade="BF"/>
          <w:sz w:val="40"/>
          <w:szCs w:val="40"/>
          <w:lang w:val="en"/>
        </w:rPr>
      </w:pPr>
    </w:p>
    <w:p w14:paraId="06F57B04" w14:textId="64E9FAA5" w:rsidR="00AA74B0" w:rsidRDefault="00AA74B0"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Skincare screen(creams-oils-shampoo-serum)</w:t>
      </w:r>
    </w:p>
    <w:p w14:paraId="7F4173A3" w14:textId="54CE37E7" w:rsidR="0056230C" w:rsidRPr="0056230C" w:rsidRDefault="0056230C" w:rsidP="0056230C">
      <w:pPr>
        <w:rPr>
          <w:color w:val="671A64" w:themeColor="accent1" w:themeShade="BF"/>
          <w:sz w:val="40"/>
          <w:szCs w:val="40"/>
          <w:lang w:val="en"/>
        </w:rPr>
      </w:pPr>
    </w:p>
    <w:p w14:paraId="7211B27C" w14:textId="256CFB99" w:rsidR="00AA74B0" w:rsidRDefault="00AA74B0"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 xml:space="preserve">Baby </w:t>
      </w:r>
      <w:proofErr w:type="gramStart"/>
      <w:r w:rsidRPr="00575DD2">
        <w:rPr>
          <w:color w:val="671A64" w:themeColor="accent1" w:themeShade="BF"/>
          <w:sz w:val="40"/>
          <w:szCs w:val="40"/>
          <w:lang w:val="en"/>
        </w:rPr>
        <w:t>screen(</w:t>
      </w:r>
      <w:proofErr w:type="gramEnd"/>
      <w:r w:rsidRPr="00575DD2">
        <w:rPr>
          <w:color w:val="671A64" w:themeColor="accent1" w:themeShade="BF"/>
          <w:sz w:val="40"/>
          <w:szCs w:val="40"/>
          <w:lang w:val="en"/>
        </w:rPr>
        <w:t>shampoo baby-shower gel baby)</w:t>
      </w:r>
    </w:p>
    <w:p w14:paraId="60FCDC92" w14:textId="77777777" w:rsidR="0056230C" w:rsidRPr="0056230C" w:rsidRDefault="0056230C" w:rsidP="0056230C">
      <w:pPr>
        <w:rPr>
          <w:color w:val="671A64" w:themeColor="accent1" w:themeShade="BF"/>
          <w:sz w:val="40"/>
          <w:szCs w:val="40"/>
          <w:lang w:val="en"/>
        </w:rPr>
      </w:pPr>
    </w:p>
    <w:p w14:paraId="486216EF" w14:textId="1F42CE2D" w:rsidR="00AA74B0" w:rsidRPr="00575DD2" w:rsidRDefault="00AA74B0" w:rsidP="006505B5">
      <w:pPr>
        <w:pStyle w:val="ListParagraph"/>
        <w:numPr>
          <w:ilvl w:val="0"/>
          <w:numId w:val="6"/>
        </w:numPr>
        <w:rPr>
          <w:color w:val="671A64" w:themeColor="accent1" w:themeShade="BF"/>
          <w:sz w:val="40"/>
          <w:szCs w:val="40"/>
          <w:lang w:val="en"/>
        </w:rPr>
      </w:pPr>
      <w:r w:rsidRPr="00575DD2">
        <w:rPr>
          <w:color w:val="671A64" w:themeColor="accent1" w:themeShade="BF"/>
          <w:sz w:val="40"/>
          <w:szCs w:val="40"/>
          <w:lang w:val="en"/>
        </w:rPr>
        <w:t>Payment screen</w:t>
      </w:r>
    </w:p>
    <w:p w14:paraId="60EC62F2" w14:textId="1D3833C4" w:rsidR="00AA74B0" w:rsidRPr="006D0827" w:rsidRDefault="00AA74B0" w:rsidP="00AA74B0">
      <w:pPr>
        <w:rPr>
          <w:color w:val="671A64" w:themeColor="accent1" w:themeShade="BF"/>
          <w:sz w:val="36"/>
          <w:szCs w:val="36"/>
          <w:lang w:val="en"/>
        </w:rPr>
      </w:pPr>
    </w:p>
    <w:p w14:paraId="1026B4E2" w14:textId="37F5EAF0" w:rsidR="00AA74B0" w:rsidRPr="006D0827" w:rsidRDefault="00AA74B0" w:rsidP="00AA74B0">
      <w:pPr>
        <w:rPr>
          <w:color w:val="671A64" w:themeColor="accent1" w:themeShade="BF"/>
          <w:sz w:val="36"/>
          <w:szCs w:val="36"/>
          <w:lang w:val="en"/>
        </w:rPr>
      </w:pPr>
    </w:p>
    <w:p w14:paraId="7042D2CD" w14:textId="29AF8E44" w:rsidR="00AA74B0" w:rsidRDefault="00AA74B0" w:rsidP="00AA74B0">
      <w:pPr>
        <w:rPr>
          <w:color w:val="671A64" w:themeColor="accent1" w:themeShade="BF"/>
          <w:sz w:val="36"/>
          <w:szCs w:val="36"/>
          <w:lang w:val="en"/>
        </w:rPr>
      </w:pPr>
    </w:p>
    <w:p w14:paraId="1C85A00B" w14:textId="77777777" w:rsidR="0056230C" w:rsidRPr="006D0827" w:rsidRDefault="0056230C" w:rsidP="00AA74B0">
      <w:pPr>
        <w:rPr>
          <w:color w:val="671A64" w:themeColor="accent1" w:themeShade="BF"/>
          <w:sz w:val="36"/>
          <w:szCs w:val="36"/>
          <w:lang w:val="en"/>
        </w:rPr>
      </w:pPr>
    </w:p>
    <w:p w14:paraId="4DE3ABC8" w14:textId="77777777" w:rsidR="006D0827" w:rsidRPr="00575DD2" w:rsidRDefault="006D0827" w:rsidP="00575DD2">
      <w:pPr>
        <w:rPr>
          <w:rFonts w:hint="cs"/>
          <w:color w:val="671A64" w:themeColor="accent1" w:themeShade="BF"/>
          <w:sz w:val="36"/>
          <w:szCs w:val="36"/>
          <w:rtl/>
          <w:lang w:val="en" w:bidi="ar-EG"/>
        </w:rPr>
      </w:pPr>
    </w:p>
    <w:p w14:paraId="1354A634" w14:textId="6D37AE77" w:rsidR="00AA74B0" w:rsidRPr="006D0827" w:rsidRDefault="00AA74B0" w:rsidP="00AA74B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4"/>
          <w:szCs w:val="44"/>
        </w:rPr>
      </w:pPr>
      <w:r w:rsidRPr="006D0827">
        <w:rPr>
          <w:rFonts w:ascii="inherit" w:eastAsia="Times New Roman" w:hAnsi="inherit" w:cs="Courier New"/>
          <w:b/>
          <w:bCs/>
          <w:color w:val="671A64" w:themeColor="accent1" w:themeShade="BF"/>
          <w:sz w:val="44"/>
          <w:szCs w:val="44"/>
          <w:lang w:val="en"/>
        </w:rPr>
        <w:t xml:space="preserve">Explain </w:t>
      </w:r>
      <w:r w:rsidR="009228D1">
        <w:rPr>
          <w:rFonts w:ascii="inherit" w:eastAsia="Times New Roman" w:hAnsi="inherit" w:cs="Courier New"/>
          <w:b/>
          <w:bCs/>
          <w:color w:val="671A64" w:themeColor="accent1" w:themeShade="BF"/>
          <w:sz w:val="44"/>
          <w:szCs w:val="44"/>
          <w:lang w:val="en"/>
        </w:rPr>
        <w:t xml:space="preserve">Some </w:t>
      </w:r>
      <w:proofErr w:type="gramStart"/>
      <w:r w:rsidR="009228D1">
        <w:rPr>
          <w:rFonts w:ascii="inherit" w:eastAsia="Times New Roman" w:hAnsi="inherit" w:cs="Courier New"/>
          <w:b/>
          <w:bCs/>
          <w:color w:val="671A64" w:themeColor="accent1" w:themeShade="BF"/>
          <w:sz w:val="44"/>
          <w:szCs w:val="44"/>
          <w:lang w:val="en"/>
        </w:rPr>
        <w:t xml:space="preserve">of </w:t>
      </w:r>
      <w:r w:rsidRPr="006D0827">
        <w:rPr>
          <w:rFonts w:ascii="inherit" w:eastAsia="Times New Roman" w:hAnsi="inherit" w:cs="Courier New"/>
          <w:b/>
          <w:bCs/>
          <w:color w:val="671A64" w:themeColor="accent1" w:themeShade="BF"/>
          <w:sz w:val="44"/>
          <w:szCs w:val="44"/>
          <w:lang w:val="en"/>
        </w:rPr>
        <w:t xml:space="preserve"> screen</w:t>
      </w:r>
      <w:r w:rsidR="009228D1">
        <w:rPr>
          <w:rFonts w:ascii="inherit" w:eastAsia="Times New Roman" w:hAnsi="inherit" w:cs="Courier New"/>
          <w:b/>
          <w:bCs/>
          <w:color w:val="671A64" w:themeColor="accent1" w:themeShade="BF"/>
          <w:sz w:val="44"/>
          <w:szCs w:val="44"/>
          <w:lang w:val="en"/>
        </w:rPr>
        <w:t>s</w:t>
      </w:r>
      <w:proofErr w:type="gramEnd"/>
      <w:r w:rsidRPr="006D0827">
        <w:rPr>
          <w:rFonts w:ascii="inherit" w:eastAsia="Times New Roman" w:hAnsi="inherit" w:cs="Courier New"/>
          <w:b/>
          <w:bCs/>
          <w:color w:val="671A64" w:themeColor="accent1" w:themeShade="BF"/>
          <w:sz w:val="44"/>
          <w:szCs w:val="44"/>
          <w:lang w:val="en"/>
        </w:rPr>
        <w:t xml:space="preserve"> in detail</w:t>
      </w:r>
      <w:r w:rsidR="009228D1">
        <w:rPr>
          <w:rFonts w:ascii="inherit" w:eastAsia="Times New Roman" w:hAnsi="inherit" w:cs="Courier New"/>
          <w:b/>
          <w:bCs/>
          <w:color w:val="671A64" w:themeColor="accent1" w:themeShade="BF"/>
          <w:sz w:val="44"/>
          <w:szCs w:val="44"/>
          <w:lang w:val="en"/>
        </w:rPr>
        <w:t xml:space="preserve"> For </w:t>
      </w:r>
      <w:r w:rsidR="009228D1" w:rsidRPr="009228D1">
        <w:rPr>
          <w:rFonts w:ascii="inherit" w:eastAsia="Times New Roman" w:hAnsi="inherit" w:cs="Courier New"/>
          <w:b/>
          <w:bCs/>
          <w:color w:val="671A64" w:themeColor="accent1" w:themeShade="BF"/>
          <w:sz w:val="44"/>
          <w:szCs w:val="44"/>
          <w:u w:val="single"/>
          <w:lang w:val="en"/>
        </w:rPr>
        <w:t>User</w:t>
      </w:r>
    </w:p>
    <w:p w14:paraId="549CB312" w14:textId="1A8E9315" w:rsidR="002F119C" w:rsidRPr="006D0827" w:rsidRDefault="002F119C" w:rsidP="002F11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671A64" w:themeColor="accent1" w:themeShade="BF"/>
          <w:sz w:val="42"/>
          <w:szCs w:val="42"/>
          <w:lang w:val="en"/>
        </w:rPr>
      </w:pPr>
    </w:p>
    <w:p w14:paraId="6AAD426D" w14:textId="0BA01944" w:rsidR="002F119C" w:rsidRPr="009228D1" w:rsidRDefault="002F119C" w:rsidP="00B5067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lang w:val="en"/>
        </w:rPr>
      </w:pPr>
      <w:r w:rsidRPr="009228D1">
        <w:rPr>
          <w:rFonts w:ascii="inherit" w:eastAsia="Times New Roman" w:hAnsi="inherit" w:cs="Courier New"/>
          <w:b/>
          <w:bCs/>
          <w:color w:val="671A64" w:themeColor="accent1" w:themeShade="BF"/>
          <w:sz w:val="42"/>
          <w:szCs w:val="42"/>
          <w:highlight w:val="lightGray"/>
          <w:lang w:val="en"/>
        </w:rPr>
        <w:t>Splash Screen:</w:t>
      </w:r>
    </w:p>
    <w:p w14:paraId="17F5FA01"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lang w:val="en"/>
        </w:rPr>
      </w:pPr>
    </w:p>
    <w:p w14:paraId="44E03048" w14:textId="77777777" w:rsidR="002F119C" w:rsidRPr="002F119C" w:rsidRDefault="002F119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rPr>
          <w:rFonts w:ascii="inherit" w:eastAsia="Times New Roman" w:hAnsi="inherit" w:cs="Courier New"/>
          <w:color w:val="671A64" w:themeColor="accent1" w:themeShade="BF"/>
          <w:sz w:val="42"/>
          <w:szCs w:val="42"/>
        </w:rPr>
      </w:pPr>
      <w:r w:rsidRPr="002F119C">
        <w:rPr>
          <w:rFonts w:ascii="inherit" w:eastAsia="Times New Roman" w:hAnsi="inherit" w:cs="Courier New"/>
          <w:color w:val="671A64" w:themeColor="accent1" w:themeShade="BF"/>
          <w:sz w:val="42"/>
          <w:szCs w:val="42"/>
        </w:rPr>
        <w:t xml:space="preserve">The first screen that appears </w:t>
      </w:r>
    </w:p>
    <w:p w14:paraId="67A917AA" w14:textId="5284C9F6" w:rsidR="002F119C" w:rsidRPr="006D0827" w:rsidRDefault="002F119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r w:rsidRPr="002F119C">
        <w:rPr>
          <w:rFonts w:ascii="inherit" w:eastAsia="Times New Roman" w:hAnsi="inherit" w:cs="Courier New"/>
          <w:color w:val="671A64" w:themeColor="accent1" w:themeShade="BF"/>
          <w:sz w:val="42"/>
          <w:szCs w:val="42"/>
        </w:rPr>
        <w:t xml:space="preserve">when the application </w:t>
      </w:r>
      <w:proofErr w:type="gramStart"/>
      <w:r w:rsidRPr="002F119C">
        <w:rPr>
          <w:rFonts w:ascii="inherit" w:eastAsia="Times New Roman" w:hAnsi="inherit" w:cs="Courier New"/>
          <w:color w:val="671A64" w:themeColor="accent1" w:themeShade="BF"/>
          <w:sz w:val="42"/>
          <w:szCs w:val="42"/>
        </w:rPr>
        <w:t>is launched</w:t>
      </w:r>
      <w:proofErr w:type="gramEnd"/>
      <w:r w:rsidRPr="002F119C">
        <w:rPr>
          <w:rFonts w:ascii="inherit" w:eastAsia="Times New Roman" w:hAnsi="inherit" w:cs="Courier New"/>
          <w:color w:val="671A64" w:themeColor="accent1" w:themeShade="BF"/>
          <w:sz w:val="42"/>
          <w:szCs w:val="42"/>
        </w:rPr>
        <w:t xml:space="preserve"> </w:t>
      </w:r>
      <w:r w:rsidRPr="006D0827">
        <w:rPr>
          <w:rFonts w:ascii="inherit" w:eastAsia="Times New Roman" w:hAnsi="inherit" w:cs="Courier New"/>
          <w:color w:val="671A64" w:themeColor="accent1" w:themeShade="BF"/>
          <w:sz w:val="42"/>
          <w:szCs w:val="42"/>
        </w:rPr>
        <w:t>and has a logo of</w:t>
      </w:r>
      <w:r w:rsidR="00B50673" w:rsidRPr="006D0827">
        <w:rPr>
          <w:rFonts w:ascii="inherit" w:eastAsia="Times New Roman" w:hAnsi="inherit" w:cs="Courier New"/>
          <w:color w:val="671A64" w:themeColor="accent1" w:themeShade="BF"/>
          <w:sz w:val="42"/>
          <w:szCs w:val="42"/>
        </w:rPr>
        <w:t xml:space="preserve"> </w:t>
      </w:r>
      <w:r w:rsidRPr="006D0827">
        <w:rPr>
          <w:rFonts w:ascii="inherit" w:eastAsia="Times New Roman" w:hAnsi="inherit" w:cs="Courier New"/>
          <w:color w:val="671A64" w:themeColor="accent1" w:themeShade="BF"/>
          <w:sz w:val="42"/>
          <w:szCs w:val="42"/>
        </w:rPr>
        <w:t xml:space="preserve">our </w:t>
      </w:r>
      <w:r w:rsidR="00B50673" w:rsidRPr="006D0827">
        <w:rPr>
          <w:rFonts w:ascii="inherit" w:eastAsia="Times New Roman" w:hAnsi="inherit" w:cs="Courier New"/>
          <w:color w:val="671A64" w:themeColor="accent1" w:themeShade="BF"/>
          <w:sz w:val="42"/>
          <w:szCs w:val="42"/>
        </w:rPr>
        <w:t xml:space="preserve">   </w:t>
      </w:r>
      <w:r w:rsidRPr="006D0827">
        <w:rPr>
          <w:rFonts w:ascii="inherit" w:eastAsia="Times New Roman" w:hAnsi="inherit" w:cs="Courier New"/>
          <w:color w:val="671A64" w:themeColor="accent1" w:themeShade="BF"/>
          <w:sz w:val="42"/>
          <w:szCs w:val="42"/>
        </w:rPr>
        <w:t>pharmacy</w:t>
      </w:r>
    </w:p>
    <w:p w14:paraId="4B44B4CA" w14:textId="77777777" w:rsidR="006D0827" w:rsidRPr="006D0827" w:rsidRDefault="006D0827" w:rsidP="006D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671A64" w:themeColor="accent1" w:themeShade="BF"/>
          <w:sz w:val="42"/>
          <w:szCs w:val="42"/>
        </w:rPr>
      </w:pPr>
    </w:p>
    <w:p w14:paraId="696F12B9" w14:textId="08BE79C3" w:rsidR="002F119C" w:rsidRPr="009228D1" w:rsidRDefault="00B50673" w:rsidP="00B5067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rPr>
      </w:pPr>
      <w:r w:rsidRPr="009228D1">
        <w:rPr>
          <w:rFonts w:ascii="inherit" w:eastAsia="Times New Roman" w:hAnsi="inherit" w:cs="Courier New"/>
          <w:b/>
          <w:bCs/>
          <w:color w:val="671A64" w:themeColor="accent1" w:themeShade="BF"/>
          <w:sz w:val="42"/>
          <w:szCs w:val="42"/>
          <w:highlight w:val="lightGray"/>
        </w:rPr>
        <w:t xml:space="preserve">Sign </w:t>
      </w:r>
      <w:proofErr w:type="gramStart"/>
      <w:r w:rsidRPr="009228D1">
        <w:rPr>
          <w:rFonts w:ascii="inherit" w:eastAsia="Times New Roman" w:hAnsi="inherit" w:cs="Courier New"/>
          <w:b/>
          <w:bCs/>
          <w:color w:val="671A64" w:themeColor="accent1" w:themeShade="BF"/>
          <w:sz w:val="42"/>
          <w:szCs w:val="42"/>
          <w:highlight w:val="lightGray"/>
        </w:rPr>
        <w:t xml:space="preserve">Up </w:t>
      </w:r>
      <w:r w:rsidR="002F119C" w:rsidRPr="009228D1">
        <w:rPr>
          <w:rFonts w:ascii="inherit" w:eastAsia="Times New Roman" w:hAnsi="inherit" w:cs="Courier New"/>
          <w:b/>
          <w:bCs/>
          <w:color w:val="671A64" w:themeColor="accent1" w:themeShade="BF"/>
          <w:sz w:val="42"/>
          <w:szCs w:val="42"/>
          <w:highlight w:val="lightGray"/>
        </w:rPr>
        <w:t xml:space="preserve"> Screen</w:t>
      </w:r>
      <w:proofErr w:type="gramEnd"/>
      <w:r w:rsidR="002F119C" w:rsidRPr="009228D1">
        <w:rPr>
          <w:rFonts w:ascii="inherit" w:eastAsia="Times New Roman" w:hAnsi="inherit" w:cs="Courier New"/>
          <w:b/>
          <w:bCs/>
          <w:color w:val="671A64" w:themeColor="accent1" w:themeShade="BF"/>
          <w:sz w:val="42"/>
          <w:szCs w:val="42"/>
          <w:highlight w:val="lightGray"/>
        </w:rPr>
        <w:t>:</w:t>
      </w:r>
    </w:p>
    <w:p w14:paraId="0E51E6DD"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723161A4" w14:textId="77777777" w:rsidR="00575DD2" w:rsidRDefault="002F119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tl/>
        </w:rPr>
      </w:pPr>
      <w:r w:rsidRPr="006D0827">
        <w:rPr>
          <w:rFonts w:ascii="inherit" w:eastAsia="Times New Roman" w:hAnsi="inherit" w:cs="Courier New"/>
          <w:color w:val="671A64" w:themeColor="accent1" w:themeShade="BF"/>
          <w:sz w:val="42"/>
          <w:szCs w:val="42"/>
        </w:rPr>
        <w:t xml:space="preserve">The </w:t>
      </w:r>
      <w:proofErr w:type="gramStart"/>
      <w:r w:rsidR="00B50673" w:rsidRPr="006D0827">
        <w:rPr>
          <w:rFonts w:ascii="inherit" w:eastAsia="Times New Roman" w:hAnsi="inherit" w:cs="Courier New"/>
          <w:color w:val="671A64" w:themeColor="accent1" w:themeShade="BF"/>
          <w:sz w:val="42"/>
          <w:szCs w:val="42"/>
        </w:rPr>
        <w:t>Sign UP</w:t>
      </w:r>
      <w:proofErr w:type="gramEnd"/>
      <w:r w:rsidRPr="006D0827">
        <w:rPr>
          <w:rFonts w:ascii="inherit" w:eastAsia="Times New Roman" w:hAnsi="inherit" w:cs="Courier New"/>
          <w:color w:val="671A64" w:themeColor="accent1" w:themeShade="BF"/>
          <w:sz w:val="42"/>
          <w:szCs w:val="42"/>
        </w:rPr>
        <w:t xml:space="preserve"> needs by the user if it does not have a prior account.</w:t>
      </w:r>
    </w:p>
    <w:p w14:paraId="57F98617" w14:textId="77E047DA" w:rsidR="002F119C" w:rsidRPr="006D0827" w:rsidRDefault="002F119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r w:rsidRPr="006D0827">
        <w:rPr>
          <w:rFonts w:ascii="inherit" w:eastAsia="Times New Roman" w:hAnsi="inherit" w:cs="Courier New"/>
          <w:color w:val="671A64" w:themeColor="accent1" w:themeShade="BF"/>
          <w:sz w:val="42"/>
          <w:szCs w:val="42"/>
        </w:rPr>
        <w:t xml:space="preserve"> It creates an account through which to enter </w:t>
      </w:r>
      <w:proofErr w:type="gramStart"/>
      <w:r w:rsidRPr="006D0827">
        <w:rPr>
          <w:rFonts w:ascii="inherit" w:eastAsia="Times New Roman" w:hAnsi="inherit" w:cs="Courier New"/>
          <w:color w:val="671A64" w:themeColor="accent1" w:themeShade="BF"/>
          <w:sz w:val="42"/>
          <w:szCs w:val="42"/>
        </w:rPr>
        <w:t>some</w:t>
      </w:r>
      <w:proofErr w:type="gramEnd"/>
      <w:r w:rsidRPr="006D0827">
        <w:rPr>
          <w:rFonts w:ascii="inherit" w:eastAsia="Times New Roman" w:hAnsi="inherit" w:cs="Courier New"/>
          <w:color w:val="671A64" w:themeColor="accent1" w:themeShade="BF"/>
          <w:sz w:val="42"/>
          <w:szCs w:val="42"/>
        </w:rPr>
        <w:t xml:space="preserve"> personal data such as named and its number and email</w:t>
      </w:r>
    </w:p>
    <w:p w14:paraId="1840DE62" w14:textId="77777777"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p>
    <w:p w14:paraId="7B327F79" w14:textId="6A222A71" w:rsidR="002F119C" w:rsidRPr="009228D1" w:rsidRDefault="00B50673" w:rsidP="00B5067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rPr>
      </w:pPr>
      <w:r w:rsidRPr="009228D1">
        <w:rPr>
          <w:rFonts w:ascii="inherit" w:eastAsia="Times New Roman" w:hAnsi="inherit" w:cs="Courier New"/>
          <w:b/>
          <w:bCs/>
          <w:color w:val="671A64" w:themeColor="accent1" w:themeShade="BF"/>
          <w:sz w:val="42"/>
          <w:szCs w:val="42"/>
          <w:highlight w:val="lightGray"/>
        </w:rPr>
        <w:t>Login Screen:</w:t>
      </w:r>
    </w:p>
    <w:p w14:paraId="3BC30DBD"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3C702EDD" w14:textId="44F2D996" w:rsidR="00B50673" w:rsidRPr="006D0827" w:rsidRDefault="00B50673"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r w:rsidRPr="006D0827">
        <w:rPr>
          <w:rFonts w:ascii="inherit" w:eastAsia="Times New Roman" w:hAnsi="inherit" w:cs="Courier New"/>
          <w:color w:val="671A64" w:themeColor="accent1" w:themeShade="BF"/>
          <w:sz w:val="42"/>
          <w:szCs w:val="42"/>
        </w:rPr>
        <w:t>Login where the user can log in to his own account by entering the username and password if he already has an account</w:t>
      </w:r>
    </w:p>
    <w:p w14:paraId="339225BC" w14:textId="373D9406"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50646991" w14:textId="3732D324"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33DAE266" w14:textId="6F2C201E"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0AD92087" w14:textId="46C197CF"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0BE9C5F5" w14:textId="225BEEBE"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3BE2C557" w14:textId="05B97E0A"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3824FA88" w14:textId="77777777" w:rsidR="006D0827" w:rsidRPr="006D0827" w:rsidRDefault="006D0827"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inherit" w:eastAsia="Times New Roman" w:hAnsi="inherit" w:cs="Courier New"/>
          <w:color w:val="671A64" w:themeColor="accent1" w:themeShade="BF"/>
          <w:sz w:val="42"/>
          <w:szCs w:val="42"/>
        </w:rPr>
      </w:pPr>
    </w:p>
    <w:p w14:paraId="4A852C36" w14:textId="40B8CBAC" w:rsidR="00B50673" w:rsidRPr="009228D1" w:rsidRDefault="00B50673" w:rsidP="00B50673">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rPr>
      </w:pPr>
      <w:r w:rsidRPr="009228D1">
        <w:rPr>
          <w:rFonts w:ascii="inherit" w:eastAsia="Times New Roman" w:hAnsi="inherit" w:cs="Courier New"/>
          <w:b/>
          <w:bCs/>
          <w:color w:val="671A64" w:themeColor="accent1" w:themeShade="BF"/>
          <w:sz w:val="42"/>
          <w:szCs w:val="42"/>
          <w:highlight w:val="lightGray"/>
        </w:rPr>
        <w:t>Sections Screen:</w:t>
      </w:r>
    </w:p>
    <w:p w14:paraId="0C6A6E9D"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248746DB" w14:textId="72A0C69D" w:rsidR="002F119C" w:rsidRDefault="00B50673"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r w:rsidRPr="006D0827">
        <w:rPr>
          <w:rFonts w:ascii="inherit" w:eastAsia="Times New Roman" w:hAnsi="inherit" w:cs="Courier New"/>
          <w:color w:val="671A64" w:themeColor="accent1" w:themeShade="BF"/>
          <w:sz w:val="42"/>
          <w:szCs w:val="42"/>
        </w:rPr>
        <w:t>The partition page helps the user to identify the products available in the pharmacy and facilitate the search process or request and choose a specific product</w:t>
      </w:r>
    </w:p>
    <w:p w14:paraId="1CF06761" w14:textId="4DBAAEE8" w:rsidR="0056230C" w:rsidRDefault="0056230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p>
    <w:p w14:paraId="0DD4DCBE" w14:textId="77777777" w:rsidR="0056230C" w:rsidRPr="006D0827" w:rsidRDefault="0056230C" w:rsidP="00B506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p>
    <w:p w14:paraId="20042CAC" w14:textId="18191F3B" w:rsidR="006D0827" w:rsidRPr="009228D1" w:rsidRDefault="006D0827" w:rsidP="006D082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rPr>
      </w:pPr>
      <w:r w:rsidRPr="009228D1">
        <w:rPr>
          <w:rFonts w:ascii="inherit" w:eastAsia="Times New Roman" w:hAnsi="inherit" w:cs="Courier New"/>
          <w:b/>
          <w:bCs/>
          <w:color w:val="671A64" w:themeColor="accent1" w:themeShade="BF"/>
          <w:sz w:val="42"/>
          <w:szCs w:val="42"/>
          <w:highlight w:val="lightGray"/>
        </w:rPr>
        <w:t>Medicine Section Screen:</w:t>
      </w:r>
    </w:p>
    <w:p w14:paraId="16CFE60A"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54313256" w14:textId="0C9B4783"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r w:rsidRPr="006D0827">
        <w:rPr>
          <w:rFonts w:ascii="inherit" w:eastAsia="Times New Roman" w:hAnsi="inherit" w:cs="Courier New"/>
          <w:color w:val="671A64" w:themeColor="accent1" w:themeShade="BF"/>
          <w:sz w:val="42"/>
          <w:szCs w:val="42"/>
        </w:rPr>
        <w:t xml:space="preserve">The medicine </w:t>
      </w:r>
      <w:r w:rsidRPr="006D0827">
        <w:rPr>
          <w:rFonts w:ascii="inherit" w:eastAsia="Times New Roman" w:hAnsi="inherit" w:cs="Courier New"/>
          <w:color w:val="671A64" w:themeColor="accent1" w:themeShade="BF"/>
          <w:sz w:val="42"/>
          <w:szCs w:val="42"/>
        </w:rPr>
        <w:t xml:space="preserve">Screen </w:t>
      </w:r>
      <w:r w:rsidRPr="006D0827">
        <w:rPr>
          <w:rFonts w:ascii="inherit" w:eastAsia="Times New Roman" w:hAnsi="inherit" w:cs="Courier New"/>
          <w:color w:val="671A64" w:themeColor="accent1" w:themeShade="BF"/>
          <w:sz w:val="42"/>
          <w:szCs w:val="42"/>
        </w:rPr>
        <w:t xml:space="preserve">is one of the sections that displays to the user all therapeutic products such as pills, syrup, </w:t>
      </w:r>
      <w:proofErr w:type="gramStart"/>
      <w:r w:rsidRPr="006D0827">
        <w:rPr>
          <w:rFonts w:ascii="inherit" w:eastAsia="Times New Roman" w:hAnsi="inherit" w:cs="Courier New"/>
          <w:color w:val="671A64" w:themeColor="accent1" w:themeShade="BF"/>
          <w:sz w:val="42"/>
          <w:szCs w:val="42"/>
        </w:rPr>
        <w:t>injections</w:t>
      </w:r>
      <w:proofErr w:type="gramEnd"/>
      <w:r w:rsidRPr="006D0827">
        <w:rPr>
          <w:rFonts w:ascii="inherit" w:eastAsia="Times New Roman" w:hAnsi="inherit" w:cs="Courier New"/>
          <w:color w:val="671A64" w:themeColor="accent1" w:themeShade="BF"/>
          <w:sz w:val="42"/>
          <w:szCs w:val="42"/>
        </w:rPr>
        <w:t xml:space="preserve"> and ointments</w:t>
      </w:r>
      <w:r w:rsidRPr="006D0827">
        <w:rPr>
          <w:rFonts w:ascii="inherit" w:eastAsia="Times New Roman" w:hAnsi="inherit" w:cs="Courier New"/>
          <w:color w:val="671A64" w:themeColor="accent1" w:themeShade="BF"/>
          <w:sz w:val="42"/>
          <w:szCs w:val="42"/>
        </w:rPr>
        <w:t>.</w:t>
      </w:r>
    </w:p>
    <w:p w14:paraId="417A127F"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290413D6"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069C5D4F"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3C131E7E" w14:textId="4DF6B9D8" w:rsidR="006D0827" w:rsidRPr="009228D1" w:rsidRDefault="006D0827" w:rsidP="006D082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b/>
          <w:bCs/>
          <w:color w:val="671A64" w:themeColor="accent1" w:themeShade="BF"/>
          <w:sz w:val="42"/>
          <w:szCs w:val="42"/>
          <w:highlight w:val="lightGray"/>
        </w:rPr>
      </w:pPr>
      <w:r w:rsidRPr="009228D1">
        <w:rPr>
          <w:rFonts w:ascii="inherit" w:eastAsia="Times New Roman" w:hAnsi="inherit" w:cs="Courier New"/>
          <w:b/>
          <w:bCs/>
          <w:color w:val="671A64" w:themeColor="accent1" w:themeShade="BF"/>
          <w:sz w:val="42"/>
          <w:szCs w:val="42"/>
          <w:highlight w:val="lightGray"/>
        </w:rPr>
        <w:t xml:space="preserve">Sub Section </w:t>
      </w:r>
      <w:proofErr w:type="gramStart"/>
      <w:r w:rsidRPr="009228D1">
        <w:rPr>
          <w:rFonts w:ascii="inherit" w:eastAsia="Times New Roman" w:hAnsi="inherit" w:cs="Courier New"/>
          <w:b/>
          <w:bCs/>
          <w:color w:val="671A64" w:themeColor="accent1" w:themeShade="BF"/>
          <w:sz w:val="42"/>
          <w:szCs w:val="42"/>
          <w:highlight w:val="lightGray"/>
        </w:rPr>
        <w:t>Of</w:t>
      </w:r>
      <w:proofErr w:type="gramEnd"/>
      <w:r w:rsidRPr="009228D1">
        <w:rPr>
          <w:rFonts w:ascii="inherit" w:eastAsia="Times New Roman" w:hAnsi="inherit" w:cs="Courier New"/>
          <w:b/>
          <w:bCs/>
          <w:color w:val="671A64" w:themeColor="accent1" w:themeShade="BF"/>
          <w:sz w:val="42"/>
          <w:szCs w:val="42"/>
          <w:highlight w:val="lightGray"/>
        </w:rPr>
        <w:t xml:space="preserve"> Medicine Section Like Tablets:</w:t>
      </w:r>
    </w:p>
    <w:p w14:paraId="0D448118" w14:textId="77777777" w:rsidR="006D0827" w:rsidRPr="006D0827" w:rsidRDefault="006D0827"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b/>
          <w:bCs/>
          <w:color w:val="671A64" w:themeColor="accent1" w:themeShade="BF"/>
          <w:sz w:val="42"/>
          <w:szCs w:val="42"/>
        </w:rPr>
      </w:pPr>
    </w:p>
    <w:p w14:paraId="74612CA5" w14:textId="786950B1" w:rsidR="0056230C" w:rsidRPr="0056230C" w:rsidRDefault="006D0827" w:rsidP="0056230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color w:val="671A64" w:themeColor="accent1" w:themeShade="BF"/>
          <w:sz w:val="42"/>
          <w:szCs w:val="42"/>
        </w:rPr>
      </w:pPr>
      <w:r w:rsidRPr="006D0827">
        <w:rPr>
          <w:rFonts w:ascii="inherit" w:eastAsia="Times New Roman" w:hAnsi="inherit" w:cs="Courier New"/>
          <w:color w:val="671A64" w:themeColor="accent1" w:themeShade="BF"/>
          <w:sz w:val="42"/>
          <w:szCs w:val="42"/>
        </w:rPr>
        <w:t>The tabs page shows the user the types of tablets available for all kinds of diseases and fatigue that the user may suffer, such as headache, nausea, congestion, diarrhea, constipation, bone pain and cold</w:t>
      </w:r>
    </w:p>
    <w:p w14:paraId="5F2546B8" w14:textId="77777777" w:rsidR="009228D1" w:rsidRPr="006D0827" w:rsidRDefault="009228D1" w:rsidP="006D082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inherit" w:eastAsia="Times New Roman" w:hAnsi="inherit" w:cs="Courier New" w:hint="cs"/>
          <w:color w:val="671A64" w:themeColor="accent1" w:themeShade="BF"/>
          <w:sz w:val="42"/>
          <w:szCs w:val="42"/>
          <w:rtl/>
          <w:lang w:bidi="ar-EG"/>
        </w:rPr>
      </w:pPr>
    </w:p>
    <w:p w14:paraId="10270AB2" w14:textId="088C5BBC" w:rsidR="006827ED" w:rsidRPr="006D0827" w:rsidRDefault="006827ED" w:rsidP="006827ED">
      <w:pPr>
        <w:pStyle w:val="ListParagraph"/>
        <w:ind w:left="810"/>
        <w:rPr>
          <w:rFonts w:hint="cs"/>
          <w:color w:val="671A64" w:themeColor="accent1" w:themeShade="BF"/>
          <w:sz w:val="36"/>
          <w:szCs w:val="36"/>
          <w:rtl/>
          <w:lang w:bidi="ar-EG"/>
        </w:rPr>
      </w:pPr>
    </w:p>
    <w:sectPr w:rsidR="006827ED" w:rsidRPr="006D0827" w:rsidSect="00F46BDB">
      <w:pgSz w:w="12240" w:h="15840" w:code="1"/>
      <w:pgMar w:top="432" w:right="432" w:bottom="432"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6F8F" w14:textId="77777777" w:rsidR="00104B02" w:rsidRDefault="00104B02" w:rsidP="00AA35A8">
      <w:pPr>
        <w:spacing w:line="240" w:lineRule="auto"/>
      </w:pPr>
      <w:r>
        <w:separator/>
      </w:r>
    </w:p>
  </w:endnote>
  <w:endnote w:type="continuationSeparator" w:id="0">
    <w:p w14:paraId="40FF6A5D" w14:textId="77777777" w:rsidR="00104B02" w:rsidRDefault="00104B02"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8DAC8" w14:textId="77777777" w:rsidR="00104B02" w:rsidRDefault="00104B02" w:rsidP="00AA35A8">
      <w:pPr>
        <w:spacing w:line="240" w:lineRule="auto"/>
      </w:pPr>
      <w:r>
        <w:separator/>
      </w:r>
    </w:p>
  </w:footnote>
  <w:footnote w:type="continuationSeparator" w:id="0">
    <w:p w14:paraId="3142530A" w14:textId="77777777" w:rsidR="00104B02" w:rsidRDefault="00104B02"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1" type="#_x0000_t75"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1772" type="#_x0000_t75" style="width:13.5pt;height:1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343EA"/>
    <w:multiLevelType w:val="hybridMultilevel"/>
    <w:tmpl w:val="E0469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B2A24"/>
    <w:multiLevelType w:val="hybridMultilevel"/>
    <w:tmpl w:val="2F02B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207F74"/>
    <w:multiLevelType w:val="hybridMultilevel"/>
    <w:tmpl w:val="8D929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787391"/>
    <w:multiLevelType w:val="hybridMultilevel"/>
    <w:tmpl w:val="AB1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565583">
    <w:abstractNumId w:val="0"/>
  </w:num>
  <w:num w:numId="2" w16cid:durableId="1727335707">
    <w:abstractNumId w:val="7"/>
  </w:num>
  <w:num w:numId="3" w16cid:durableId="128135775">
    <w:abstractNumId w:val="2"/>
  </w:num>
  <w:num w:numId="4" w16cid:durableId="1397824402">
    <w:abstractNumId w:val="3"/>
  </w:num>
  <w:num w:numId="5" w16cid:durableId="643656678">
    <w:abstractNumId w:val="1"/>
  </w:num>
  <w:num w:numId="6" w16cid:durableId="791436572">
    <w:abstractNumId w:val="4"/>
  </w:num>
  <w:num w:numId="7" w16cid:durableId="33430055">
    <w:abstractNumId w:val="6"/>
  </w:num>
  <w:num w:numId="8" w16cid:durableId="1358003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59"/>
    <w:rsid w:val="00033263"/>
    <w:rsid w:val="00042C40"/>
    <w:rsid w:val="0007515C"/>
    <w:rsid w:val="000873F6"/>
    <w:rsid w:val="000B286F"/>
    <w:rsid w:val="000C7359"/>
    <w:rsid w:val="000D134B"/>
    <w:rsid w:val="00104B02"/>
    <w:rsid w:val="00124ED6"/>
    <w:rsid w:val="00167789"/>
    <w:rsid w:val="0018639F"/>
    <w:rsid w:val="00194704"/>
    <w:rsid w:val="001F6B08"/>
    <w:rsid w:val="00203213"/>
    <w:rsid w:val="002236D5"/>
    <w:rsid w:val="00243756"/>
    <w:rsid w:val="002C4E0C"/>
    <w:rsid w:val="002E7306"/>
    <w:rsid w:val="002F119C"/>
    <w:rsid w:val="00331DCE"/>
    <w:rsid w:val="00352A17"/>
    <w:rsid w:val="00360599"/>
    <w:rsid w:val="003B4AEF"/>
    <w:rsid w:val="00415CF3"/>
    <w:rsid w:val="00453A7B"/>
    <w:rsid w:val="004936B2"/>
    <w:rsid w:val="004A28EA"/>
    <w:rsid w:val="004D2D96"/>
    <w:rsid w:val="0056230C"/>
    <w:rsid w:val="00575DD2"/>
    <w:rsid w:val="006505B5"/>
    <w:rsid w:val="006827ED"/>
    <w:rsid w:val="006A1E18"/>
    <w:rsid w:val="006C0159"/>
    <w:rsid w:val="006D0827"/>
    <w:rsid w:val="00791376"/>
    <w:rsid w:val="007D5DDF"/>
    <w:rsid w:val="00831977"/>
    <w:rsid w:val="00871DB8"/>
    <w:rsid w:val="00887E05"/>
    <w:rsid w:val="008D2C61"/>
    <w:rsid w:val="008F180B"/>
    <w:rsid w:val="008F48B9"/>
    <w:rsid w:val="009049BC"/>
    <w:rsid w:val="009228D1"/>
    <w:rsid w:val="00A633B0"/>
    <w:rsid w:val="00AA1166"/>
    <w:rsid w:val="00AA35A8"/>
    <w:rsid w:val="00AA74B0"/>
    <w:rsid w:val="00AE562D"/>
    <w:rsid w:val="00B24FC0"/>
    <w:rsid w:val="00B50673"/>
    <w:rsid w:val="00B60315"/>
    <w:rsid w:val="00B67115"/>
    <w:rsid w:val="00B8453F"/>
    <w:rsid w:val="00B85473"/>
    <w:rsid w:val="00BE5968"/>
    <w:rsid w:val="00C14FBF"/>
    <w:rsid w:val="00C62E97"/>
    <w:rsid w:val="00CB3E40"/>
    <w:rsid w:val="00CF22B3"/>
    <w:rsid w:val="00D86385"/>
    <w:rsid w:val="00D95726"/>
    <w:rsid w:val="00DB472D"/>
    <w:rsid w:val="00E067BA"/>
    <w:rsid w:val="00EB74E8"/>
    <w:rsid w:val="00EC0F79"/>
    <w:rsid w:val="00F20738"/>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47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8A2387"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8A2387"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8A2387"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8A2387"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paragraph" w:styleId="HTMLPreformatted">
    <w:name w:val="HTML Preformatted"/>
    <w:basedOn w:val="Normal"/>
    <w:link w:val="HTMLPreformattedChar"/>
    <w:uiPriority w:val="99"/>
    <w:semiHidden/>
    <w:unhideWhenUsed/>
    <w:rsid w:val="00B24F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4FC0"/>
    <w:rPr>
      <w:rFonts w:ascii="Consolas" w:hAnsi="Consolas"/>
      <w:sz w:val="20"/>
      <w:szCs w:val="20"/>
    </w:rPr>
  </w:style>
  <w:style w:type="character" w:customStyle="1" w:styleId="y2iqfc">
    <w:name w:val="y2iqfc"/>
    <w:basedOn w:val="DefaultParagraphFont"/>
    <w:rsid w:val="00AA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8424">
      <w:bodyDiv w:val="1"/>
      <w:marLeft w:val="0"/>
      <w:marRight w:val="0"/>
      <w:marTop w:val="0"/>
      <w:marBottom w:val="0"/>
      <w:divBdr>
        <w:top w:val="none" w:sz="0" w:space="0" w:color="auto"/>
        <w:left w:val="none" w:sz="0" w:space="0" w:color="auto"/>
        <w:bottom w:val="none" w:sz="0" w:space="0" w:color="auto"/>
        <w:right w:val="none" w:sz="0" w:space="0" w:color="auto"/>
      </w:divBdr>
    </w:div>
    <w:div w:id="229001685">
      <w:bodyDiv w:val="1"/>
      <w:marLeft w:val="0"/>
      <w:marRight w:val="0"/>
      <w:marTop w:val="0"/>
      <w:marBottom w:val="0"/>
      <w:divBdr>
        <w:top w:val="none" w:sz="0" w:space="0" w:color="auto"/>
        <w:left w:val="none" w:sz="0" w:space="0" w:color="auto"/>
        <w:bottom w:val="none" w:sz="0" w:space="0" w:color="auto"/>
        <w:right w:val="none" w:sz="0" w:space="0" w:color="auto"/>
      </w:divBdr>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677078597">
      <w:bodyDiv w:val="1"/>
      <w:marLeft w:val="0"/>
      <w:marRight w:val="0"/>
      <w:marTop w:val="0"/>
      <w:marBottom w:val="0"/>
      <w:divBdr>
        <w:top w:val="none" w:sz="0" w:space="0" w:color="auto"/>
        <w:left w:val="none" w:sz="0" w:space="0" w:color="auto"/>
        <w:bottom w:val="none" w:sz="0" w:space="0" w:color="auto"/>
        <w:right w:val="none" w:sz="0" w:space="0" w:color="auto"/>
      </w:divBdr>
    </w:div>
    <w:div w:id="1238517507">
      <w:bodyDiv w:val="1"/>
      <w:marLeft w:val="0"/>
      <w:marRight w:val="0"/>
      <w:marTop w:val="0"/>
      <w:marBottom w:val="0"/>
      <w:divBdr>
        <w:top w:val="none" w:sz="0" w:space="0" w:color="auto"/>
        <w:left w:val="none" w:sz="0" w:space="0" w:color="auto"/>
        <w:bottom w:val="none" w:sz="0" w:space="0" w:color="auto"/>
        <w:right w:val="none" w:sz="0" w:space="0" w:color="auto"/>
      </w:divBdr>
    </w:div>
    <w:div w:id="1713577738">
      <w:bodyDiv w:val="1"/>
      <w:marLeft w:val="0"/>
      <w:marRight w:val="0"/>
      <w:marTop w:val="0"/>
      <w:marBottom w:val="0"/>
      <w:divBdr>
        <w:top w:val="none" w:sz="0" w:space="0" w:color="auto"/>
        <w:left w:val="none" w:sz="0" w:space="0" w:color="auto"/>
        <w:bottom w:val="none" w:sz="0" w:space="0" w:color="auto"/>
        <w:right w:val="none" w:sz="0" w:space="0" w:color="auto"/>
      </w:divBdr>
    </w:div>
    <w:div w:id="199625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sv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8D85F22CAF4FFBBCF1FF50D6AEC756"/>
        <w:category>
          <w:name w:val="General"/>
          <w:gallery w:val="placeholder"/>
        </w:category>
        <w:types>
          <w:type w:val="bbPlcHdr"/>
        </w:types>
        <w:behaviors>
          <w:behavior w:val="content"/>
        </w:behaviors>
        <w:guid w:val="{1F916E7D-DCEB-4F0C-BBF5-E25BCA03FFCE}"/>
      </w:docPartPr>
      <w:docPartBody>
        <w:p w:rsidR="00000000" w:rsidRDefault="00000000">
          <w:pPr>
            <w:pStyle w:val="748D85F22CAF4FFBBCF1FF50D6AEC756"/>
          </w:pPr>
          <w:r w:rsidRPr="00C62E97">
            <w:rPr>
              <w:noProof/>
            </w:rPr>
            <w:t>Name of school</w:t>
          </w:r>
        </w:p>
      </w:docPartBody>
    </w:docPart>
    <w:docPart>
      <w:docPartPr>
        <w:name w:val="3357BE7E95FF4D4CAE744A036CF632AC"/>
        <w:category>
          <w:name w:val="General"/>
          <w:gallery w:val="placeholder"/>
        </w:category>
        <w:types>
          <w:type w:val="bbPlcHdr"/>
        </w:types>
        <w:behaviors>
          <w:behavior w:val="content"/>
        </w:behaviors>
        <w:guid w:val="{06F61C0D-2CDB-42D6-B489-90C0FDBB6F55}"/>
      </w:docPartPr>
      <w:docPartBody>
        <w:p w:rsidR="00000000" w:rsidRDefault="00000000">
          <w:pPr>
            <w:pStyle w:val="3357BE7E95FF4D4CAE744A036CF632AC"/>
          </w:pPr>
          <w:r>
            <w:t>Degree</w:t>
          </w:r>
        </w:p>
      </w:docPartBody>
    </w:docPart>
    <w:docPart>
      <w:docPartPr>
        <w:name w:val="704E53DF976144AAB77B9B010EBE023B"/>
        <w:category>
          <w:name w:val="General"/>
          <w:gallery w:val="placeholder"/>
        </w:category>
        <w:types>
          <w:type w:val="bbPlcHdr"/>
        </w:types>
        <w:behaviors>
          <w:behavior w:val="content"/>
        </w:behaviors>
        <w:guid w:val="{3ED6D99A-6358-4609-AEE1-9DB1B4E43FDD}"/>
      </w:docPartPr>
      <w:docPartBody>
        <w:p w:rsidR="00000000" w:rsidRDefault="00000000">
          <w:pPr>
            <w:pStyle w:val="704E53DF976144AAB77B9B010EBE023B"/>
          </w:pPr>
          <w:r>
            <w:t>2001</w:t>
          </w:r>
        </w:p>
      </w:docPartBody>
    </w:docPart>
    <w:docPart>
      <w:docPartPr>
        <w:name w:val="D412B1974CA441D6AF76FDDA860B894F"/>
        <w:category>
          <w:name w:val="General"/>
          <w:gallery w:val="placeholder"/>
        </w:category>
        <w:types>
          <w:type w:val="bbPlcHdr"/>
        </w:types>
        <w:behaviors>
          <w:behavior w:val="content"/>
        </w:behaviors>
        <w:guid w:val="{10E32063-5696-41A5-8E81-5535721290A8}"/>
      </w:docPartPr>
      <w:docPartBody>
        <w:p w:rsidR="00000000" w:rsidRDefault="00000000">
          <w:pPr>
            <w:pStyle w:val="D412B1974CA441D6AF76FDDA860B894F"/>
          </w:pPr>
          <w:r w:rsidRPr="00887E05">
            <w:rPr>
              <w:rStyle w:val="Contact1Char"/>
            </w:rPr>
            <w:t>Degree</w:t>
          </w:r>
        </w:p>
      </w:docPartBody>
    </w:docPart>
    <w:docPart>
      <w:docPartPr>
        <w:name w:val="B47D98548FA643FCA04BCDE99AEEBB06"/>
        <w:category>
          <w:name w:val="General"/>
          <w:gallery w:val="placeholder"/>
        </w:category>
        <w:types>
          <w:type w:val="bbPlcHdr"/>
        </w:types>
        <w:behaviors>
          <w:behavior w:val="content"/>
        </w:behaviors>
        <w:guid w:val="{F117A52B-0A35-4974-BD3D-29EC41AFB291}"/>
      </w:docPartPr>
      <w:docPartBody>
        <w:p w:rsidR="00000000" w:rsidRDefault="00000000">
          <w:pPr>
            <w:pStyle w:val="B47D98548FA643FCA04BCDE99AEEBB06"/>
          </w:pPr>
          <w:r w:rsidRPr="00887E05">
            <w:t>2001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C5"/>
    <w:rsid w:val="009820C5"/>
    <w:rsid w:val="00A01E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4ED99EF054FB48F77AA2880F4E794">
    <w:name w:val="E5C4ED99EF054FB48F77AA2880F4E794"/>
  </w:style>
  <w:style w:type="paragraph" w:customStyle="1" w:styleId="DED66A393FCC487C852659A792FAA9C8">
    <w:name w:val="DED66A393FCC487C852659A792FAA9C8"/>
  </w:style>
  <w:style w:type="paragraph" w:customStyle="1" w:styleId="B0D3F4316F0745E2AA91B16BBE79E49B">
    <w:name w:val="B0D3F4316F0745E2AA91B16BBE79E49B"/>
  </w:style>
  <w:style w:type="paragraph" w:customStyle="1" w:styleId="C4E37A74F1DF4D21B9714A7C0382B868">
    <w:name w:val="C4E37A74F1DF4D21B9714A7C0382B868"/>
  </w:style>
  <w:style w:type="paragraph" w:customStyle="1" w:styleId="393606506E6E4E19AAE02E0FAFCDAAE4">
    <w:name w:val="393606506E6E4E19AAE02E0FAFCDAAE4"/>
  </w:style>
  <w:style w:type="paragraph" w:customStyle="1" w:styleId="764DF1F1CC5E42AB99C8A2C668AE27FC">
    <w:name w:val="764DF1F1CC5E42AB99C8A2C668AE27FC"/>
  </w:style>
  <w:style w:type="paragraph" w:customStyle="1" w:styleId="2E0D9E6BC30045D89ABC8D837F20E035">
    <w:name w:val="2E0D9E6BC30045D89ABC8D837F20E035"/>
  </w:style>
  <w:style w:type="paragraph" w:customStyle="1" w:styleId="8D3B9A3B0BE14BE28F19A61B3ABBE8CA">
    <w:name w:val="8D3B9A3B0BE14BE28F19A61B3ABBE8CA"/>
  </w:style>
  <w:style w:type="paragraph" w:customStyle="1" w:styleId="ABDE187B556B41588205928E592F38C1">
    <w:name w:val="ABDE187B556B41588205928E592F38C1"/>
  </w:style>
  <w:style w:type="paragraph" w:customStyle="1" w:styleId="EBAF6A4E8A6449C3B8319B40D9A0B01C">
    <w:name w:val="EBAF6A4E8A6449C3B8319B40D9A0B01C"/>
  </w:style>
  <w:style w:type="paragraph" w:customStyle="1" w:styleId="DDA5B09C9AED4ADFAA1AC072B1147987">
    <w:name w:val="DDA5B09C9AED4ADFAA1AC072B1147987"/>
  </w:style>
  <w:style w:type="paragraph" w:customStyle="1" w:styleId="A4C99D66906A44D6A7C6EEFD7693B6EE">
    <w:name w:val="A4C99D66906A44D6A7C6EEFD7693B6EE"/>
  </w:style>
  <w:style w:type="paragraph" w:customStyle="1" w:styleId="736841A7DA684268B487419B160CF3A9">
    <w:name w:val="736841A7DA684268B487419B160CF3A9"/>
  </w:style>
  <w:style w:type="paragraph" w:customStyle="1" w:styleId="C3AF9ED69815420EAB4146CB116B7DA9">
    <w:name w:val="C3AF9ED69815420EAB4146CB116B7DA9"/>
  </w:style>
  <w:style w:type="paragraph" w:customStyle="1" w:styleId="1783CA1AB8204D9AAA5C7CE0E357C4AC">
    <w:name w:val="1783CA1AB8204D9AAA5C7CE0E357C4AC"/>
  </w:style>
  <w:style w:type="paragraph" w:customStyle="1" w:styleId="7A14579D90C84C0ABF37EAFD4783FE29">
    <w:name w:val="7A14579D90C84C0ABF37EAFD4783FE29"/>
  </w:style>
  <w:style w:type="paragraph" w:customStyle="1" w:styleId="F29384CA88CB44BF8CC2DCEE098C7545">
    <w:name w:val="F29384CA88CB44BF8CC2DCEE098C7545"/>
  </w:style>
  <w:style w:type="paragraph" w:customStyle="1" w:styleId="63CE3CFB73664926B39B597B380F841C">
    <w:name w:val="63CE3CFB73664926B39B597B380F841C"/>
  </w:style>
  <w:style w:type="paragraph" w:customStyle="1" w:styleId="CB1C19DF69C1406A8690A1490AD44783">
    <w:name w:val="CB1C19DF69C1406A8690A1490AD44783"/>
  </w:style>
  <w:style w:type="paragraph" w:customStyle="1" w:styleId="CB0B9055ABCA4CDA876A0B9E3E9DA6F1">
    <w:name w:val="CB0B9055ABCA4CDA876A0B9E3E9DA6F1"/>
  </w:style>
  <w:style w:type="paragraph" w:customStyle="1" w:styleId="BA231479E9FD43C0ABA863CCA330161A">
    <w:name w:val="BA231479E9FD43C0ABA863CCA330161A"/>
  </w:style>
  <w:style w:type="paragraph" w:customStyle="1" w:styleId="333FCB45EB744A2880CB74ADDDE342D9">
    <w:name w:val="333FCB45EB744A2880CB74ADDDE342D9"/>
  </w:style>
  <w:style w:type="paragraph" w:customStyle="1" w:styleId="63A2AEC85EBB41F89A597234A5DA6304">
    <w:name w:val="63A2AEC85EBB41F89A597234A5DA6304"/>
  </w:style>
  <w:style w:type="paragraph" w:customStyle="1" w:styleId="AE8A7A0CD87D49C9888822EF429DC55C">
    <w:name w:val="AE8A7A0CD87D49C9888822EF429DC55C"/>
  </w:style>
  <w:style w:type="paragraph" w:customStyle="1" w:styleId="748D85F22CAF4FFBBCF1FF50D6AEC756">
    <w:name w:val="748D85F22CAF4FFBBCF1FF50D6AEC756"/>
  </w:style>
  <w:style w:type="paragraph" w:customStyle="1" w:styleId="3357BE7E95FF4D4CAE744A036CF632AC">
    <w:name w:val="3357BE7E95FF4D4CAE744A036CF632AC"/>
  </w:style>
  <w:style w:type="paragraph" w:customStyle="1" w:styleId="704E53DF976144AAB77B9B010EBE023B">
    <w:name w:val="704E53DF976144AAB77B9B010EBE023B"/>
  </w:style>
  <w:style w:type="paragraph" w:customStyle="1" w:styleId="2DBF39CF24264170B6E12FCB9060B196">
    <w:name w:val="2DBF39CF24264170B6E12FCB9060B196"/>
  </w:style>
  <w:style w:type="paragraph" w:customStyle="1" w:styleId="Contact1">
    <w:name w:val="Contact1"/>
    <w:basedOn w:val="Normal"/>
    <w:next w:val="Normal"/>
    <w:link w:val="Contact1Char"/>
    <w:uiPriority w:val="29"/>
    <w:qFormat/>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Pr>
      <w:rFonts w:eastAsiaTheme="minorHAnsi"/>
      <w:color w:val="FFFFFF" w:themeColor="background1"/>
      <w:sz w:val="24"/>
      <w:szCs w:val="24"/>
    </w:rPr>
  </w:style>
  <w:style w:type="paragraph" w:customStyle="1" w:styleId="D412B1974CA441D6AF76FDDA860B894F">
    <w:name w:val="D412B1974CA441D6AF76FDDA860B894F"/>
  </w:style>
  <w:style w:type="paragraph" w:customStyle="1" w:styleId="B47D98548FA643FCA04BCDE99AEEBB06">
    <w:name w:val="B47D98548FA643FCA04BCDE99AEEBB06"/>
  </w:style>
  <w:style w:type="paragraph" w:customStyle="1" w:styleId="02FF16C8B4E04722A86C2706F916B598">
    <w:name w:val="02FF16C8B4E04722A86C2706F916B598"/>
  </w:style>
  <w:style w:type="paragraph" w:customStyle="1" w:styleId="411519DF23484E5591A9B31F14A46ACF">
    <w:name w:val="411519DF23484E5591A9B31F14A46ACF"/>
  </w:style>
  <w:style w:type="paragraph" w:customStyle="1" w:styleId="C3DD40EB4E8C4DACAB80D6662F258670">
    <w:name w:val="C3DD40EB4E8C4DACAB80D6662F258670"/>
  </w:style>
  <w:style w:type="paragraph" w:customStyle="1" w:styleId="D3A017EA0AC0415C891612041BE455E2">
    <w:name w:val="D3A017EA0AC0415C891612041BE455E2"/>
  </w:style>
  <w:style w:type="paragraph" w:customStyle="1" w:styleId="3EFFBCDBB5474DEE86F07A07ABC45D6C">
    <w:name w:val="3EFFBCDBB5474DEE86F07A07ABC45D6C"/>
    <w:rsid w:val="009820C5"/>
  </w:style>
  <w:style w:type="paragraph" w:customStyle="1" w:styleId="153848325E88464CA6E6DDD1A5C3203C">
    <w:name w:val="153848325E88464CA6E6DDD1A5C3203C"/>
    <w:rsid w:val="009820C5"/>
  </w:style>
  <w:style w:type="paragraph" w:customStyle="1" w:styleId="7B2183B2E54E4042940BD3322B4793E6">
    <w:name w:val="7B2183B2E54E4042940BD3322B4793E6"/>
    <w:rsid w:val="009820C5"/>
  </w:style>
  <w:style w:type="paragraph" w:customStyle="1" w:styleId="712B7F1559294964BA55D795C2752D17">
    <w:name w:val="712B7F1559294964BA55D795C2752D17"/>
    <w:rsid w:val="00982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76FAF96-5A10-4D46-9C83-0E8B10B28DA4}">
  <ds:schemaRefs>
    <ds:schemaRef ds:uri="http://schemas.microsoft.com/sharepoint/v3/contenttype/forms"/>
  </ds:schemaRefs>
</ds:datastoreItem>
</file>

<file path=customXml/itemProps3.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4.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Photo resume</Template>
  <TotalTime>0</TotalTime>
  <Pages>6</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2022-08-29T00:35:00Z</dcterms:created>
  <dcterms:modified xsi:type="dcterms:W3CDTF">2022-08-29T00:35:00Z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